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298" w:rsidRPr="00DB4298" w:rsidRDefault="00DB4298" w:rsidP="00B76482">
      <w:pPr>
        <w:pStyle w:val="Title"/>
        <w:rPr>
          <w:rFonts w:ascii="Sanskrit Text" w:hAnsi="Sanskrit Text" w:cs="Sanskrit Text"/>
          <w:b/>
          <w:bCs/>
          <w:sz w:val="60"/>
          <w:szCs w:val="60"/>
        </w:rPr>
      </w:pPr>
      <w:bookmarkStart w:id="0" w:name="_Hlk75263084"/>
      <w:r w:rsidRPr="00DB4298">
        <w:rPr>
          <w:rFonts w:ascii="Sanskrit Text" w:hAnsi="Sanskrit Text" w:cs="Sanskrit Text"/>
          <w:b/>
          <w:bCs/>
          <w:sz w:val="60"/>
          <w:szCs w:val="60"/>
        </w:rPr>
        <w:t>daniel ndubuisi edozie</w:t>
      </w:r>
    </w:p>
    <w:p w:rsidR="00DB4298" w:rsidRPr="003D7DAE" w:rsidRDefault="00DB4298" w:rsidP="00DB4298">
      <w:pPr>
        <w:pStyle w:val="ContactInfo"/>
        <w:rPr>
          <w:rFonts w:ascii="Sanskrit Text" w:hAnsi="Sanskrit Text" w:cs="Sanskrit Text"/>
          <w:b/>
          <w:bCs/>
          <w:sz w:val="24"/>
          <w:szCs w:val="24"/>
        </w:rPr>
      </w:pPr>
      <w:r w:rsidRPr="003D7DAE">
        <w:rPr>
          <w:rFonts w:ascii="Sanskrit Text" w:hAnsi="Sanskrit Text" w:cs="Sanskrit Text"/>
          <w:b/>
          <w:bCs/>
          <w:sz w:val="24"/>
          <w:szCs w:val="24"/>
        </w:rPr>
        <w:t>#2 Ebuh Street, Uromi, Agbor, 321211, Delta State, Nigeria</w:t>
      </w:r>
      <w:r w:rsidR="00D07B5E">
        <w:rPr>
          <w:rFonts w:ascii="Sanskrit Text" w:hAnsi="Sanskrit Text" w:cs="Sanskrit Text"/>
          <w:b/>
          <w:bCs/>
          <w:sz w:val="24"/>
          <w:szCs w:val="24"/>
        </w:rPr>
        <w:tab/>
      </w:r>
      <w:r w:rsidR="00356536">
        <w:rPr>
          <w:rFonts w:ascii="Sanskrit Text" w:hAnsi="Sanskrit Text" w:cs="Sanskrit Text"/>
          <w:b/>
          <w:bCs/>
          <w:sz w:val="24"/>
          <w:szCs w:val="24"/>
        </w:rPr>
        <w:t>; +234 (</w:t>
      </w:r>
      <w:r w:rsidRPr="003D7DAE">
        <w:rPr>
          <w:rFonts w:ascii="Sanskrit Text" w:hAnsi="Sanskrit Text" w:cs="Sanskrit Text"/>
          <w:b/>
          <w:bCs/>
          <w:sz w:val="24"/>
          <w:szCs w:val="24"/>
        </w:rPr>
        <w:t>813</w:t>
      </w:r>
      <w:r w:rsidR="00356536">
        <w:rPr>
          <w:rFonts w:ascii="Sanskrit Text" w:hAnsi="Sanskrit Text" w:cs="Sanskrit Text"/>
          <w:b/>
          <w:bCs/>
          <w:sz w:val="24"/>
          <w:szCs w:val="24"/>
        </w:rPr>
        <w:t xml:space="preserve">) </w:t>
      </w:r>
      <w:r w:rsidRPr="003D7DAE">
        <w:rPr>
          <w:rFonts w:ascii="Sanskrit Text" w:hAnsi="Sanskrit Text" w:cs="Sanskrit Text"/>
          <w:b/>
          <w:bCs/>
          <w:sz w:val="24"/>
          <w:szCs w:val="24"/>
        </w:rPr>
        <w:t>1280663</w:t>
      </w:r>
    </w:p>
    <w:p w:rsidR="004E01EB" w:rsidRDefault="00A50D88" w:rsidP="00B76482">
      <w:pPr>
        <w:pStyle w:val="ContactInfo"/>
        <w:ind w:left="-720" w:right="-540"/>
        <w:rPr>
          <w:rFonts w:ascii="Sanskrit Text" w:hAnsi="Sanskrit Text" w:cs="Sanskrit Text"/>
          <w:b/>
          <w:bCs/>
          <w:sz w:val="24"/>
          <w:szCs w:val="28"/>
        </w:rPr>
      </w:pPr>
      <w:hyperlink r:id="rId7" w:history="1">
        <w:r w:rsidR="00DB4298" w:rsidRPr="00DB4298">
          <w:rPr>
            <w:rStyle w:val="Hyperlink"/>
            <w:rFonts w:ascii="Sanskrit Text" w:hAnsi="Sanskrit Text" w:cs="Sanskrit Text"/>
            <w:b/>
            <w:bCs/>
            <w:sz w:val="24"/>
            <w:szCs w:val="28"/>
          </w:rPr>
          <w:t>edoziedaniel0@gmail.com</w:t>
        </w:r>
      </w:hyperlink>
      <w:r w:rsidR="00DB4298" w:rsidRPr="00DB4298">
        <w:rPr>
          <w:rFonts w:ascii="Sanskrit Text" w:hAnsi="Sanskrit Text" w:cs="Sanskrit Text"/>
          <w:b/>
          <w:bCs/>
          <w:sz w:val="24"/>
          <w:szCs w:val="28"/>
        </w:rPr>
        <w:tab/>
      </w:r>
      <w:r w:rsidR="00D07B5E">
        <w:rPr>
          <w:rFonts w:ascii="Sanskrit Text" w:hAnsi="Sanskrit Text" w:cs="Sanskrit Text"/>
          <w:b/>
          <w:bCs/>
          <w:sz w:val="24"/>
          <w:szCs w:val="28"/>
        </w:rPr>
        <w:t>***</w:t>
      </w:r>
      <w:hyperlink r:id="rId8" w:history="1">
        <w:r w:rsidR="00D97C7D" w:rsidRPr="00006B7F">
          <w:rPr>
            <w:rStyle w:val="Hyperlink"/>
            <w:rFonts w:ascii="Sanskrit Text" w:hAnsi="Sanskrit Text" w:cs="Sanskrit Text"/>
            <w:b/>
            <w:bCs/>
            <w:sz w:val="24"/>
            <w:szCs w:val="28"/>
          </w:rPr>
          <w:t>https://www.linkedin.com/in/daniel-edozie</w:t>
        </w:r>
      </w:hyperlink>
    </w:p>
    <w:p w:rsidR="00955DDA" w:rsidRDefault="00955DDA" w:rsidP="008C047C">
      <w:pPr>
        <w:pStyle w:val="ContactInfo"/>
        <w:jc w:val="both"/>
        <w:rPr>
          <w:rFonts w:ascii="Sanskrit Text" w:hAnsi="Sanskrit Text" w:cs="Sanskrit Text"/>
          <w:b/>
          <w:bCs/>
          <w:sz w:val="32"/>
          <w:szCs w:val="36"/>
        </w:rPr>
      </w:pPr>
    </w:p>
    <w:p w:rsidR="00EE0DDA" w:rsidRPr="00480FF7" w:rsidRDefault="003E2D02" w:rsidP="00EE0DDA">
      <w:pPr>
        <w:pStyle w:val="ContactInfo"/>
        <w:jc w:val="both"/>
        <w:rPr>
          <w:rFonts w:ascii="Sanskrit Text" w:hAnsi="Sanskrit Text" w:cs="Sanskrit Text"/>
          <w:sz w:val="24"/>
          <w:szCs w:val="28"/>
        </w:rPr>
      </w:pPr>
      <w:r w:rsidRPr="009D485D">
        <w:rPr>
          <w:rFonts w:ascii="Sanskrit Text" w:hAnsi="Sanskrit Text" w:cs="Sanskrit Text"/>
          <w:sz w:val="24"/>
          <w:szCs w:val="24"/>
        </w:rPr>
        <w:t>Innovative with seasoned ideas and inventions yet untapped</w:t>
      </w:r>
      <w:r w:rsidR="00E1673E">
        <w:rPr>
          <w:rFonts w:ascii="Sanskrit Text" w:hAnsi="Sanskrit Text" w:cs="Sanskrit Text"/>
          <w:sz w:val="24"/>
          <w:szCs w:val="24"/>
        </w:rPr>
        <w:t xml:space="preserve">. Having </w:t>
      </w:r>
      <w:r w:rsidR="001E309C">
        <w:rPr>
          <w:rFonts w:ascii="Sanskrit Text" w:hAnsi="Sanskrit Text" w:cs="Sanskrit Text"/>
          <w:sz w:val="24"/>
          <w:szCs w:val="24"/>
        </w:rPr>
        <w:t>s</w:t>
      </w:r>
      <w:r w:rsidR="001E309C" w:rsidRPr="009D485D">
        <w:rPr>
          <w:rFonts w:ascii="Sanskrit Text" w:hAnsi="Sanskrit Text" w:cs="Sanskrit Text"/>
          <w:sz w:val="24"/>
          <w:szCs w:val="24"/>
        </w:rPr>
        <w:t>trengths</w:t>
      </w:r>
      <w:r w:rsidR="009D485D" w:rsidRPr="009D485D">
        <w:rPr>
          <w:rFonts w:ascii="Sanskrit Text" w:hAnsi="Sanskrit Text" w:cs="Sanskrit Text"/>
          <w:sz w:val="24"/>
          <w:szCs w:val="24"/>
        </w:rPr>
        <w:t xml:space="preserve"> in Information Technology and Networking backed by personal training in Computer Science</w:t>
      </w:r>
      <w:r w:rsidR="00EE0DDA">
        <w:rPr>
          <w:rFonts w:ascii="Sanskrit Text" w:hAnsi="Sanskrit Text" w:cs="Sanskrit Text"/>
          <w:sz w:val="24"/>
          <w:szCs w:val="24"/>
        </w:rPr>
        <w:t xml:space="preserve"> and a</w:t>
      </w:r>
      <w:r w:rsidR="00EE0DDA" w:rsidRPr="00480FF7">
        <w:rPr>
          <w:rFonts w:ascii="Sanskrit Text" w:hAnsi="Sanskrit Text" w:cs="Sanskrit Text"/>
          <w:sz w:val="24"/>
          <w:szCs w:val="28"/>
        </w:rPr>
        <w:t>ttended professional development technology courses</w:t>
      </w:r>
      <w:r w:rsidR="00EE0DDA">
        <w:rPr>
          <w:rFonts w:ascii="Sanskrit Text" w:hAnsi="Sanskrit Text" w:cs="Sanskrit Text"/>
          <w:sz w:val="24"/>
          <w:szCs w:val="28"/>
        </w:rPr>
        <w:t xml:space="preserve"> like the Nigeria Internet Registration Association (NIRA)</w:t>
      </w:r>
      <w:r w:rsidR="00EE0DDA" w:rsidRPr="00480FF7">
        <w:rPr>
          <w:rFonts w:ascii="Sanskrit Text" w:hAnsi="Sanskrit Text" w:cs="Sanskrit Text"/>
          <w:sz w:val="24"/>
          <w:szCs w:val="28"/>
        </w:rPr>
        <w:t xml:space="preserve"> to increase knowledge base and learn new information. </w:t>
      </w:r>
    </w:p>
    <w:p w:rsidR="003D7DAE" w:rsidRDefault="003D7DAE" w:rsidP="008C047C">
      <w:pPr>
        <w:pStyle w:val="ContactInfo"/>
        <w:jc w:val="both"/>
        <w:rPr>
          <w:rFonts w:ascii="Sanskrit Text" w:hAnsi="Sanskrit Text" w:cs="Sanskrit Text"/>
          <w:b/>
          <w:bCs/>
          <w:sz w:val="32"/>
          <w:szCs w:val="36"/>
        </w:rPr>
      </w:pPr>
    </w:p>
    <w:p w:rsidR="00562E59" w:rsidRPr="00955DDA" w:rsidRDefault="008C047C" w:rsidP="008C047C">
      <w:pPr>
        <w:pStyle w:val="ContactInfo"/>
        <w:jc w:val="both"/>
        <w:rPr>
          <w:rFonts w:ascii="Sanskrit Text" w:hAnsi="Sanskrit Text" w:cs="Sanskrit Text"/>
          <w:b/>
          <w:bCs/>
          <w:sz w:val="32"/>
          <w:szCs w:val="36"/>
        </w:rPr>
      </w:pPr>
      <w:r>
        <w:rPr>
          <w:rFonts w:ascii="Sanskrit Text" w:hAnsi="Sanskrit Text" w:cs="Sanskrit Text"/>
          <w:b/>
          <w:bCs/>
          <w:sz w:val="32"/>
          <w:szCs w:val="36"/>
        </w:rPr>
        <w:t>EXPERIENCE</w:t>
      </w:r>
    </w:p>
    <w:p w:rsidR="008C047C" w:rsidRPr="008C047C" w:rsidRDefault="008C047C" w:rsidP="008C047C">
      <w:pPr>
        <w:pStyle w:val="ContactInfo"/>
        <w:jc w:val="both"/>
        <w:rPr>
          <w:rFonts w:ascii="Sanskrit Text" w:hAnsi="Sanskrit Text" w:cs="Sanskrit Text"/>
          <w:b/>
          <w:bCs/>
          <w:sz w:val="24"/>
          <w:szCs w:val="28"/>
        </w:rPr>
      </w:pPr>
      <w:r w:rsidRPr="008C047C">
        <w:rPr>
          <w:rFonts w:ascii="Sanskrit Text" w:hAnsi="Sanskrit Text" w:cs="Sanskrit Text"/>
          <w:b/>
          <w:bCs/>
          <w:sz w:val="24"/>
          <w:szCs w:val="28"/>
        </w:rPr>
        <w:t>DATES FROM 2011 – TO PRESENT</w:t>
      </w:r>
    </w:p>
    <w:p w:rsidR="008C047C" w:rsidRPr="008C047C" w:rsidRDefault="008C047C" w:rsidP="008C047C">
      <w:pPr>
        <w:pStyle w:val="ContactInfo"/>
        <w:jc w:val="both"/>
        <w:rPr>
          <w:rFonts w:ascii="Sanskrit Text" w:hAnsi="Sanskrit Text" w:cs="Sanskrit Text"/>
          <w:b/>
          <w:bCs/>
          <w:sz w:val="24"/>
          <w:szCs w:val="28"/>
        </w:rPr>
      </w:pPr>
      <w:r w:rsidRPr="008C047C">
        <w:rPr>
          <w:rFonts w:ascii="Sanskrit Text" w:hAnsi="Sanskrit Text" w:cs="Sanskrit Text"/>
          <w:b/>
          <w:bCs/>
          <w:sz w:val="24"/>
          <w:szCs w:val="28"/>
        </w:rPr>
        <w:t>REVEREND, ANGLICAN DIOCESE OF IKA, CHURCH OF NIGERIA</w:t>
      </w:r>
    </w:p>
    <w:p w:rsidR="008C047C" w:rsidRPr="001563D1" w:rsidRDefault="008C047C" w:rsidP="008C047C">
      <w:pPr>
        <w:pStyle w:val="ContactInfo"/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1563D1">
        <w:rPr>
          <w:rFonts w:ascii="Sanskrit Text" w:hAnsi="Sanskrit Text" w:cs="Sanskrit Text"/>
          <w:sz w:val="24"/>
          <w:szCs w:val="28"/>
        </w:rPr>
        <w:t>•</w:t>
      </w:r>
      <w:r w:rsidRPr="001563D1">
        <w:rPr>
          <w:rFonts w:ascii="Sanskrit Text" w:hAnsi="Sanskrit Text" w:cs="Sanskrit Text"/>
          <w:sz w:val="24"/>
          <w:szCs w:val="28"/>
        </w:rPr>
        <w:tab/>
        <w:t xml:space="preserve">Provided after </w:t>
      </w:r>
      <w:r w:rsidR="004F5655">
        <w:rPr>
          <w:rFonts w:ascii="Sanskrit Text" w:hAnsi="Sanskrit Text" w:cs="Sanskrit Text"/>
          <w:sz w:val="24"/>
          <w:szCs w:val="28"/>
        </w:rPr>
        <w:t>seasoned teachings to parishioners</w:t>
      </w:r>
      <w:r w:rsidRPr="001563D1">
        <w:rPr>
          <w:rFonts w:ascii="Sanskrit Text" w:hAnsi="Sanskrit Text" w:cs="Sanskrit Text"/>
          <w:sz w:val="24"/>
          <w:szCs w:val="28"/>
        </w:rPr>
        <w:t xml:space="preserve"> requiring help and met with </w:t>
      </w:r>
      <w:r w:rsidR="004F5655">
        <w:rPr>
          <w:rFonts w:ascii="Sanskrit Text" w:hAnsi="Sanskrit Text" w:cs="Sanskrit Text"/>
          <w:sz w:val="24"/>
          <w:szCs w:val="28"/>
        </w:rPr>
        <w:t>those in need of special concerns and counselling.</w:t>
      </w:r>
    </w:p>
    <w:p w:rsidR="008C047C" w:rsidRPr="001563D1" w:rsidRDefault="008C047C" w:rsidP="008C047C">
      <w:pPr>
        <w:pStyle w:val="ContactInfo"/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1563D1">
        <w:rPr>
          <w:rFonts w:ascii="Sanskrit Text" w:hAnsi="Sanskrit Text" w:cs="Sanskrit Text"/>
          <w:sz w:val="24"/>
          <w:szCs w:val="28"/>
        </w:rPr>
        <w:t>•</w:t>
      </w:r>
      <w:r w:rsidRPr="001563D1">
        <w:rPr>
          <w:rFonts w:ascii="Sanskrit Text" w:hAnsi="Sanskrit Text" w:cs="Sanskrit Text"/>
          <w:sz w:val="24"/>
          <w:szCs w:val="28"/>
        </w:rPr>
        <w:tab/>
        <w:t xml:space="preserve">Engaged </w:t>
      </w:r>
      <w:r w:rsidR="004F5655">
        <w:rPr>
          <w:rFonts w:ascii="Sanskrit Text" w:hAnsi="Sanskrit Text" w:cs="Sanskrit Text"/>
          <w:sz w:val="24"/>
          <w:szCs w:val="28"/>
        </w:rPr>
        <w:t>parishioners</w:t>
      </w:r>
      <w:r w:rsidRPr="001563D1">
        <w:rPr>
          <w:rFonts w:ascii="Sanskrit Text" w:hAnsi="Sanskrit Text" w:cs="Sanskrit Text"/>
          <w:sz w:val="24"/>
          <w:szCs w:val="28"/>
        </w:rPr>
        <w:t xml:space="preserve">by encouraging participation in </w:t>
      </w:r>
      <w:r w:rsidR="004F5655">
        <w:rPr>
          <w:rFonts w:ascii="Sanskrit Text" w:hAnsi="Sanskrit Text" w:cs="Sanskrit Text"/>
          <w:sz w:val="24"/>
          <w:szCs w:val="28"/>
        </w:rPr>
        <w:t xml:space="preserve">Bible study </w:t>
      </w:r>
      <w:r w:rsidRPr="001563D1">
        <w:rPr>
          <w:rFonts w:ascii="Sanskrit Text" w:hAnsi="Sanskrit Text" w:cs="Sanskrit Text"/>
          <w:sz w:val="24"/>
          <w:szCs w:val="28"/>
        </w:rPr>
        <w:t xml:space="preserve">and sharing thoughts on subjects under discussion. </w:t>
      </w:r>
    </w:p>
    <w:p w:rsidR="008C047C" w:rsidRPr="001563D1" w:rsidRDefault="008C047C" w:rsidP="008C047C">
      <w:pPr>
        <w:pStyle w:val="ContactInfo"/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1563D1">
        <w:rPr>
          <w:rFonts w:ascii="Sanskrit Text" w:hAnsi="Sanskrit Text" w:cs="Sanskrit Text"/>
          <w:sz w:val="24"/>
          <w:szCs w:val="28"/>
        </w:rPr>
        <w:t>•</w:t>
      </w:r>
      <w:r w:rsidRPr="001563D1">
        <w:rPr>
          <w:rFonts w:ascii="Sanskrit Text" w:hAnsi="Sanskrit Text" w:cs="Sanskrit Text"/>
          <w:sz w:val="24"/>
          <w:szCs w:val="28"/>
        </w:rPr>
        <w:tab/>
        <w:t xml:space="preserve">Kept abreast of developments in field by reading current literature, talking with colleagues and participating in professional conferences. </w:t>
      </w:r>
    </w:p>
    <w:p w:rsidR="008C047C" w:rsidRPr="001563D1" w:rsidRDefault="008C047C" w:rsidP="008C047C">
      <w:pPr>
        <w:pStyle w:val="ContactInfo"/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1563D1">
        <w:rPr>
          <w:rFonts w:ascii="Sanskrit Text" w:hAnsi="Sanskrit Text" w:cs="Sanskrit Text"/>
          <w:sz w:val="24"/>
          <w:szCs w:val="28"/>
        </w:rPr>
        <w:t>•</w:t>
      </w:r>
      <w:r w:rsidRPr="001563D1">
        <w:rPr>
          <w:rFonts w:ascii="Sanskrit Text" w:hAnsi="Sanskrit Text" w:cs="Sanskrit Text"/>
          <w:sz w:val="24"/>
          <w:szCs w:val="28"/>
        </w:rPr>
        <w:tab/>
        <w:t xml:space="preserve">Identified issues, analyzed information and provided solutions to problems. </w:t>
      </w:r>
    </w:p>
    <w:p w:rsidR="008C047C" w:rsidRPr="001563D1" w:rsidRDefault="008C047C" w:rsidP="008C047C">
      <w:pPr>
        <w:pStyle w:val="ContactInfo"/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1563D1">
        <w:rPr>
          <w:rFonts w:ascii="Sanskrit Text" w:hAnsi="Sanskrit Text" w:cs="Sanskrit Text"/>
          <w:sz w:val="24"/>
          <w:szCs w:val="28"/>
        </w:rPr>
        <w:t>•</w:t>
      </w:r>
      <w:r w:rsidRPr="001563D1">
        <w:rPr>
          <w:rFonts w:ascii="Sanskrit Text" w:hAnsi="Sanskrit Text" w:cs="Sanskrit Text"/>
          <w:sz w:val="24"/>
          <w:szCs w:val="28"/>
        </w:rPr>
        <w:tab/>
        <w:t xml:space="preserve">Worked closely with </w:t>
      </w:r>
      <w:r w:rsidR="00230066">
        <w:rPr>
          <w:rFonts w:ascii="Sanskrit Text" w:hAnsi="Sanskrit Text" w:cs="Sanskrit Text"/>
          <w:sz w:val="24"/>
          <w:szCs w:val="28"/>
        </w:rPr>
        <w:t>parishioners</w:t>
      </w:r>
      <w:r w:rsidRPr="001563D1">
        <w:rPr>
          <w:rFonts w:ascii="Sanskrit Text" w:hAnsi="Sanskrit Text" w:cs="Sanskrit Text"/>
          <w:sz w:val="24"/>
          <w:szCs w:val="28"/>
        </w:rPr>
        <w:t xml:space="preserve">to maintain optimum levels of communication to effectively and efficiently </w:t>
      </w:r>
      <w:r w:rsidR="00230066">
        <w:rPr>
          <w:rFonts w:ascii="Sanskrit Text" w:hAnsi="Sanskrit Text" w:cs="Sanskrit Text"/>
          <w:sz w:val="24"/>
          <w:szCs w:val="28"/>
        </w:rPr>
        <w:t>impact lives</w:t>
      </w:r>
      <w:r w:rsidRPr="001563D1">
        <w:rPr>
          <w:rFonts w:ascii="Sanskrit Text" w:hAnsi="Sanskrit Text" w:cs="Sanskrit Text"/>
          <w:sz w:val="24"/>
          <w:szCs w:val="28"/>
        </w:rPr>
        <w:t>.</w:t>
      </w:r>
    </w:p>
    <w:p w:rsidR="00562E59" w:rsidRDefault="00562E59" w:rsidP="008C047C">
      <w:pPr>
        <w:pStyle w:val="ContactInfo"/>
        <w:jc w:val="both"/>
        <w:rPr>
          <w:rFonts w:ascii="Sanskrit Text" w:hAnsi="Sanskrit Text" w:cs="Sanskrit Text"/>
          <w:b/>
          <w:bCs/>
          <w:sz w:val="26"/>
          <w:szCs w:val="26"/>
        </w:rPr>
      </w:pPr>
    </w:p>
    <w:p w:rsidR="008C047C" w:rsidRPr="008C047C" w:rsidRDefault="008C047C" w:rsidP="008C047C">
      <w:pPr>
        <w:pStyle w:val="ContactInfo"/>
        <w:jc w:val="both"/>
        <w:rPr>
          <w:rFonts w:ascii="Sanskrit Text" w:hAnsi="Sanskrit Text" w:cs="Sanskrit Text"/>
          <w:b/>
          <w:bCs/>
          <w:sz w:val="26"/>
          <w:szCs w:val="26"/>
        </w:rPr>
      </w:pPr>
      <w:r w:rsidRPr="008C047C">
        <w:rPr>
          <w:rFonts w:ascii="Sanskrit Text" w:hAnsi="Sanskrit Text" w:cs="Sanskrit Text"/>
          <w:b/>
          <w:bCs/>
          <w:sz w:val="26"/>
          <w:szCs w:val="26"/>
        </w:rPr>
        <w:t>DATES FROM 2021 – TO PRESENT</w:t>
      </w:r>
    </w:p>
    <w:p w:rsidR="008C047C" w:rsidRPr="008C047C" w:rsidRDefault="008C047C" w:rsidP="008C047C">
      <w:pPr>
        <w:pStyle w:val="ContactInfo"/>
        <w:jc w:val="both"/>
        <w:rPr>
          <w:rFonts w:ascii="Sanskrit Text" w:hAnsi="Sanskrit Text" w:cs="Sanskrit Text"/>
          <w:b/>
          <w:bCs/>
          <w:sz w:val="26"/>
          <w:szCs w:val="26"/>
        </w:rPr>
      </w:pPr>
      <w:r w:rsidRPr="008C047C">
        <w:rPr>
          <w:rFonts w:ascii="Sanskrit Text" w:hAnsi="Sanskrit Text" w:cs="Sanskrit Text"/>
          <w:b/>
          <w:bCs/>
          <w:sz w:val="26"/>
          <w:szCs w:val="26"/>
        </w:rPr>
        <w:t>ECCLESIA MEDIA DIRECTOR, ANGLICAN DIOCESE OF IKA, CHURCH OF NIGERIA</w:t>
      </w:r>
    </w:p>
    <w:p w:rsidR="008C047C" w:rsidRPr="001563D1" w:rsidRDefault="008C047C" w:rsidP="008C047C">
      <w:pPr>
        <w:pStyle w:val="ContactInfo"/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1563D1">
        <w:rPr>
          <w:rFonts w:ascii="Sanskrit Text" w:hAnsi="Sanskrit Text" w:cs="Sanskrit Text"/>
          <w:sz w:val="24"/>
          <w:szCs w:val="28"/>
        </w:rPr>
        <w:t>•</w:t>
      </w:r>
      <w:r w:rsidRPr="001563D1">
        <w:rPr>
          <w:rFonts w:ascii="Sanskrit Text" w:hAnsi="Sanskrit Text" w:cs="Sanskrit Text"/>
          <w:sz w:val="24"/>
          <w:szCs w:val="28"/>
        </w:rPr>
        <w:tab/>
        <w:t xml:space="preserve">Coordinated launch of media campaigns with marketing, communications and sales departments. </w:t>
      </w:r>
    </w:p>
    <w:p w:rsidR="008C047C" w:rsidRPr="001563D1" w:rsidRDefault="008C047C" w:rsidP="008C047C">
      <w:pPr>
        <w:pStyle w:val="ContactInfo"/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1563D1">
        <w:rPr>
          <w:rFonts w:ascii="Sanskrit Text" w:hAnsi="Sanskrit Text" w:cs="Sanskrit Text"/>
          <w:sz w:val="24"/>
          <w:szCs w:val="28"/>
        </w:rPr>
        <w:t>•</w:t>
      </w:r>
      <w:r w:rsidRPr="001563D1">
        <w:rPr>
          <w:rFonts w:ascii="Sanskrit Text" w:hAnsi="Sanskrit Text" w:cs="Sanskrit Text"/>
          <w:sz w:val="24"/>
          <w:szCs w:val="28"/>
        </w:rPr>
        <w:tab/>
        <w:t xml:space="preserve">Negotiated rates with media sales companies to obtain most competitive prices. </w:t>
      </w:r>
    </w:p>
    <w:p w:rsidR="008C047C" w:rsidRPr="001563D1" w:rsidRDefault="008C047C" w:rsidP="008C047C">
      <w:pPr>
        <w:pStyle w:val="ContactInfo"/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1563D1">
        <w:rPr>
          <w:rFonts w:ascii="Sanskrit Text" w:hAnsi="Sanskrit Text" w:cs="Sanskrit Text"/>
          <w:sz w:val="24"/>
          <w:szCs w:val="28"/>
        </w:rPr>
        <w:t>•</w:t>
      </w:r>
      <w:r w:rsidRPr="001563D1">
        <w:rPr>
          <w:rFonts w:ascii="Sanskrit Text" w:hAnsi="Sanskrit Text" w:cs="Sanskrit Text"/>
          <w:sz w:val="24"/>
          <w:szCs w:val="28"/>
        </w:rPr>
        <w:tab/>
        <w:t xml:space="preserve">Led implementation of best practices to support customer service satisfaction initiatives. </w:t>
      </w:r>
    </w:p>
    <w:p w:rsidR="008C047C" w:rsidRPr="001563D1" w:rsidRDefault="008C047C" w:rsidP="008C047C">
      <w:pPr>
        <w:pStyle w:val="ContactInfo"/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1563D1">
        <w:rPr>
          <w:rFonts w:ascii="Sanskrit Text" w:hAnsi="Sanskrit Text" w:cs="Sanskrit Text"/>
          <w:sz w:val="24"/>
          <w:szCs w:val="28"/>
        </w:rPr>
        <w:t>•</w:t>
      </w:r>
      <w:r w:rsidRPr="001563D1">
        <w:rPr>
          <w:rFonts w:ascii="Sanskrit Text" w:hAnsi="Sanskrit Text" w:cs="Sanskrit Text"/>
          <w:sz w:val="24"/>
          <w:szCs w:val="28"/>
        </w:rPr>
        <w:tab/>
        <w:t xml:space="preserve">Cut delivery times through proactive tracking and monitoring of project timelines and aggressive pursuit of customer approval of digital and print files. </w:t>
      </w:r>
    </w:p>
    <w:p w:rsidR="008C047C" w:rsidRPr="001563D1" w:rsidRDefault="008C047C" w:rsidP="008C047C">
      <w:pPr>
        <w:pStyle w:val="ContactInfo"/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1563D1">
        <w:rPr>
          <w:rFonts w:ascii="Sanskrit Text" w:hAnsi="Sanskrit Text" w:cs="Sanskrit Text"/>
          <w:sz w:val="24"/>
          <w:szCs w:val="28"/>
        </w:rPr>
        <w:t>•</w:t>
      </w:r>
      <w:r w:rsidRPr="001563D1">
        <w:rPr>
          <w:rFonts w:ascii="Sanskrit Text" w:hAnsi="Sanskrit Text" w:cs="Sanskrit Text"/>
          <w:sz w:val="24"/>
          <w:szCs w:val="28"/>
        </w:rPr>
        <w:tab/>
        <w:t>Oversaw annual budget of company and made cost recommendations.</w:t>
      </w:r>
    </w:p>
    <w:p w:rsidR="008C047C" w:rsidRPr="001563D1" w:rsidRDefault="008C047C" w:rsidP="00BD36A1">
      <w:pPr>
        <w:pStyle w:val="ContactInfo"/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1563D1">
        <w:rPr>
          <w:rFonts w:ascii="Sanskrit Text" w:hAnsi="Sanskrit Text" w:cs="Sanskrit Text"/>
          <w:sz w:val="24"/>
          <w:szCs w:val="28"/>
        </w:rPr>
        <w:t>•</w:t>
      </w:r>
      <w:r w:rsidRPr="001563D1">
        <w:rPr>
          <w:rFonts w:ascii="Sanskrit Text" w:hAnsi="Sanskrit Text" w:cs="Sanskrit Text"/>
          <w:sz w:val="24"/>
          <w:szCs w:val="28"/>
        </w:rPr>
        <w:tab/>
        <w:t xml:space="preserve">Determined optimal combination of media outlets for promotional campaigns and allocated resources according to consumer data analysis.  </w:t>
      </w:r>
    </w:p>
    <w:p w:rsidR="008C047C" w:rsidRPr="001563D1" w:rsidRDefault="008C047C" w:rsidP="007E14B1">
      <w:pPr>
        <w:pStyle w:val="ContactInfo"/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1563D1">
        <w:rPr>
          <w:rFonts w:ascii="Sanskrit Text" w:hAnsi="Sanskrit Text" w:cs="Sanskrit Text"/>
          <w:sz w:val="24"/>
          <w:szCs w:val="28"/>
        </w:rPr>
        <w:t>•</w:t>
      </w:r>
      <w:r w:rsidRPr="001563D1">
        <w:rPr>
          <w:rFonts w:ascii="Sanskrit Text" w:hAnsi="Sanskrit Text" w:cs="Sanskrit Text"/>
          <w:sz w:val="24"/>
          <w:szCs w:val="28"/>
        </w:rPr>
        <w:tab/>
        <w:t xml:space="preserve">Developed advertising strategies and converted ideas into concrete tasks and delegating tasks to appropriate individuals and departments. </w:t>
      </w:r>
    </w:p>
    <w:p w:rsidR="008C047C" w:rsidRPr="001563D1" w:rsidRDefault="008C047C" w:rsidP="007E14B1">
      <w:pPr>
        <w:pStyle w:val="ContactInfo"/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1563D1">
        <w:rPr>
          <w:rFonts w:ascii="Sanskrit Text" w:hAnsi="Sanskrit Text" w:cs="Sanskrit Text"/>
          <w:sz w:val="24"/>
          <w:szCs w:val="28"/>
        </w:rPr>
        <w:t>•</w:t>
      </w:r>
      <w:r w:rsidRPr="001563D1">
        <w:rPr>
          <w:rFonts w:ascii="Sanskrit Text" w:hAnsi="Sanskrit Text" w:cs="Sanskrit Text"/>
          <w:sz w:val="24"/>
          <w:szCs w:val="28"/>
        </w:rPr>
        <w:tab/>
        <w:t xml:space="preserve">Streamlined operational processes and workflow to increase efficiency of team performance and resource allocation.  </w:t>
      </w:r>
    </w:p>
    <w:p w:rsidR="008C047C" w:rsidRPr="001563D1" w:rsidRDefault="008C047C" w:rsidP="008C047C">
      <w:pPr>
        <w:pStyle w:val="ContactInfo"/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1563D1">
        <w:rPr>
          <w:rFonts w:ascii="Sanskrit Text" w:hAnsi="Sanskrit Text" w:cs="Sanskrit Text"/>
          <w:sz w:val="24"/>
          <w:szCs w:val="28"/>
        </w:rPr>
        <w:t>•</w:t>
      </w:r>
      <w:r w:rsidRPr="001563D1">
        <w:rPr>
          <w:rFonts w:ascii="Sanskrit Text" w:hAnsi="Sanskrit Text" w:cs="Sanskrit Text"/>
          <w:sz w:val="24"/>
          <w:szCs w:val="28"/>
        </w:rPr>
        <w:tab/>
        <w:t xml:space="preserve">Handled external communications with media and public relations professionals. </w:t>
      </w:r>
    </w:p>
    <w:p w:rsidR="008C047C" w:rsidRPr="001563D1" w:rsidRDefault="008C047C" w:rsidP="008C047C">
      <w:pPr>
        <w:pStyle w:val="ContactInfo"/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1563D1">
        <w:rPr>
          <w:rFonts w:ascii="Sanskrit Text" w:hAnsi="Sanskrit Text" w:cs="Sanskrit Text"/>
          <w:sz w:val="24"/>
          <w:szCs w:val="28"/>
        </w:rPr>
        <w:t>•</w:t>
      </w:r>
      <w:r w:rsidRPr="001563D1">
        <w:rPr>
          <w:rFonts w:ascii="Sanskrit Text" w:hAnsi="Sanskrit Text" w:cs="Sanskrit Text"/>
          <w:sz w:val="24"/>
          <w:szCs w:val="28"/>
        </w:rPr>
        <w:tab/>
        <w:t xml:space="preserve">Collected information about kinds of audiences targeted by different media and approximate size each group. </w:t>
      </w:r>
    </w:p>
    <w:p w:rsidR="008C047C" w:rsidRPr="001563D1" w:rsidRDefault="008C047C" w:rsidP="008C047C">
      <w:pPr>
        <w:pStyle w:val="ContactInfo"/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1563D1">
        <w:rPr>
          <w:rFonts w:ascii="Sanskrit Text" w:hAnsi="Sanskrit Text" w:cs="Sanskrit Text"/>
          <w:sz w:val="24"/>
          <w:szCs w:val="28"/>
        </w:rPr>
        <w:t>•</w:t>
      </w:r>
      <w:r w:rsidRPr="001563D1">
        <w:rPr>
          <w:rFonts w:ascii="Sanskrit Text" w:hAnsi="Sanskrit Text" w:cs="Sanskrit Text"/>
          <w:sz w:val="24"/>
          <w:szCs w:val="28"/>
        </w:rPr>
        <w:tab/>
        <w:t xml:space="preserve">Established departmental policies, yearly objectives, areas of opportunity and goals related to sales and budgeting. </w:t>
      </w:r>
    </w:p>
    <w:p w:rsidR="008C047C" w:rsidRPr="001563D1" w:rsidRDefault="008C047C" w:rsidP="008C047C">
      <w:pPr>
        <w:pStyle w:val="ContactInfo"/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1563D1">
        <w:rPr>
          <w:rFonts w:ascii="Sanskrit Text" w:hAnsi="Sanskrit Text" w:cs="Sanskrit Text"/>
          <w:sz w:val="24"/>
          <w:szCs w:val="28"/>
        </w:rPr>
        <w:t>•</w:t>
      </w:r>
      <w:r w:rsidRPr="001563D1">
        <w:rPr>
          <w:rFonts w:ascii="Sanskrit Text" w:hAnsi="Sanskrit Text" w:cs="Sanskrit Text"/>
          <w:sz w:val="24"/>
          <w:szCs w:val="28"/>
        </w:rPr>
        <w:tab/>
        <w:t>Increased brand awareness through creation of innovative print and digital productions for major publications.</w:t>
      </w:r>
    </w:p>
    <w:p w:rsidR="008C047C" w:rsidRPr="008C047C" w:rsidRDefault="008C047C" w:rsidP="008C047C">
      <w:pPr>
        <w:pStyle w:val="ContactInfo"/>
        <w:jc w:val="both"/>
        <w:rPr>
          <w:rFonts w:ascii="Sanskrit Text" w:hAnsi="Sanskrit Text" w:cs="Sanskrit Text"/>
          <w:b/>
          <w:bCs/>
          <w:sz w:val="24"/>
          <w:szCs w:val="28"/>
        </w:rPr>
      </w:pPr>
    </w:p>
    <w:p w:rsidR="008C047C" w:rsidRPr="008C047C" w:rsidRDefault="008C047C" w:rsidP="008C047C">
      <w:pPr>
        <w:pStyle w:val="ContactInfo"/>
        <w:jc w:val="both"/>
        <w:rPr>
          <w:rFonts w:ascii="Sanskrit Text" w:hAnsi="Sanskrit Text" w:cs="Sanskrit Text"/>
          <w:b/>
          <w:bCs/>
          <w:sz w:val="24"/>
          <w:szCs w:val="28"/>
        </w:rPr>
      </w:pPr>
      <w:r w:rsidRPr="008C047C">
        <w:rPr>
          <w:rFonts w:ascii="Sanskrit Text" w:hAnsi="Sanskrit Text" w:cs="Sanskrit Text"/>
          <w:b/>
          <w:bCs/>
          <w:sz w:val="24"/>
          <w:szCs w:val="28"/>
        </w:rPr>
        <w:t>DATES FROM 20</w:t>
      </w:r>
      <w:r w:rsidR="005F66D6">
        <w:rPr>
          <w:rFonts w:ascii="Sanskrit Text" w:hAnsi="Sanskrit Text" w:cs="Sanskrit Text"/>
          <w:b/>
          <w:bCs/>
          <w:sz w:val="24"/>
          <w:szCs w:val="28"/>
        </w:rPr>
        <w:t>20</w:t>
      </w:r>
      <w:r w:rsidRPr="008C047C">
        <w:rPr>
          <w:rFonts w:ascii="Sanskrit Text" w:hAnsi="Sanskrit Text" w:cs="Sanskrit Text"/>
          <w:b/>
          <w:bCs/>
          <w:sz w:val="24"/>
          <w:szCs w:val="28"/>
        </w:rPr>
        <w:t xml:space="preserve"> – TO </w:t>
      </w:r>
      <w:r w:rsidR="005F66D6">
        <w:rPr>
          <w:rFonts w:ascii="Sanskrit Text" w:hAnsi="Sanskrit Text" w:cs="Sanskrit Text"/>
          <w:b/>
          <w:bCs/>
          <w:sz w:val="24"/>
          <w:szCs w:val="28"/>
        </w:rPr>
        <w:t>2021</w:t>
      </w:r>
    </w:p>
    <w:p w:rsidR="00480FF7" w:rsidRPr="00480FF7" w:rsidRDefault="005F66D6" w:rsidP="00480FF7">
      <w:pPr>
        <w:pStyle w:val="ContactInfo"/>
        <w:jc w:val="both"/>
        <w:rPr>
          <w:rFonts w:ascii="Sanskrit Text" w:hAnsi="Sanskrit Text" w:cs="Sanskrit Text"/>
          <w:b/>
          <w:bCs/>
          <w:sz w:val="24"/>
          <w:szCs w:val="28"/>
        </w:rPr>
      </w:pPr>
      <w:r w:rsidRPr="00480FF7">
        <w:rPr>
          <w:rFonts w:ascii="Sanskrit Text" w:hAnsi="Sanskrit Text" w:cs="Sanskrit Text"/>
          <w:b/>
          <w:bCs/>
          <w:sz w:val="24"/>
          <w:szCs w:val="28"/>
        </w:rPr>
        <w:t>ICT CLASSROOM TEACHER</w:t>
      </w:r>
      <w:r>
        <w:rPr>
          <w:rFonts w:ascii="Sanskrit Text" w:hAnsi="Sanskrit Text" w:cs="Sanskrit Text"/>
          <w:b/>
          <w:bCs/>
          <w:sz w:val="24"/>
          <w:szCs w:val="28"/>
        </w:rPr>
        <w:t xml:space="preserve">, </w:t>
      </w:r>
      <w:r w:rsidRPr="00480FF7">
        <w:rPr>
          <w:rFonts w:ascii="Sanskrit Text" w:hAnsi="Sanskrit Text" w:cs="Sanskrit Text"/>
          <w:b/>
          <w:bCs/>
          <w:sz w:val="24"/>
          <w:szCs w:val="28"/>
        </w:rPr>
        <w:t>MARY AND MARTHA JUNIOURATE CONVENT</w:t>
      </w:r>
      <w:r w:rsidR="006C4ED3">
        <w:rPr>
          <w:rFonts w:ascii="Sanskrit Text" w:hAnsi="Sanskrit Text" w:cs="Sanskrit Text"/>
          <w:b/>
          <w:bCs/>
          <w:sz w:val="24"/>
          <w:szCs w:val="28"/>
        </w:rPr>
        <w:t xml:space="preserve">, </w:t>
      </w:r>
      <w:r w:rsidRPr="00480FF7">
        <w:rPr>
          <w:rFonts w:ascii="Sanskrit Text" w:hAnsi="Sanskrit Text" w:cs="Sanskrit Text"/>
          <w:b/>
          <w:bCs/>
          <w:sz w:val="24"/>
          <w:szCs w:val="28"/>
        </w:rPr>
        <w:t xml:space="preserve">IGBODO, DELTA </w:t>
      </w:r>
    </w:p>
    <w:p w:rsidR="00480FF7" w:rsidRPr="00480FF7" w:rsidRDefault="00480FF7" w:rsidP="00480FF7">
      <w:pPr>
        <w:pStyle w:val="ContactInfo"/>
        <w:numPr>
          <w:ilvl w:val="0"/>
          <w:numId w:val="23"/>
        </w:numPr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480FF7">
        <w:rPr>
          <w:rFonts w:ascii="Sanskrit Text" w:hAnsi="Sanskrit Text" w:cs="Sanskrit Text"/>
          <w:sz w:val="24"/>
          <w:szCs w:val="28"/>
        </w:rPr>
        <w:t xml:space="preserve">Trained and developed students' skills in word-processing, spreadsheet and database programs. </w:t>
      </w:r>
    </w:p>
    <w:p w:rsidR="00480FF7" w:rsidRPr="00480FF7" w:rsidRDefault="00480FF7" w:rsidP="00480FF7">
      <w:pPr>
        <w:pStyle w:val="ContactInfo"/>
        <w:numPr>
          <w:ilvl w:val="0"/>
          <w:numId w:val="23"/>
        </w:numPr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480FF7">
        <w:rPr>
          <w:rFonts w:ascii="Sanskrit Text" w:hAnsi="Sanskrit Text" w:cs="Sanskrit Text"/>
          <w:sz w:val="24"/>
          <w:szCs w:val="28"/>
        </w:rPr>
        <w:t xml:space="preserve">Tested and evaluated student progress to determine effectiveness and impact of teaching methods, materials and projects. </w:t>
      </w:r>
    </w:p>
    <w:p w:rsidR="00480FF7" w:rsidRPr="00480FF7" w:rsidRDefault="00480FF7" w:rsidP="00480FF7">
      <w:pPr>
        <w:pStyle w:val="ContactInfo"/>
        <w:numPr>
          <w:ilvl w:val="0"/>
          <w:numId w:val="23"/>
        </w:numPr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480FF7">
        <w:rPr>
          <w:rFonts w:ascii="Sanskrit Text" w:hAnsi="Sanskrit Text" w:cs="Sanskrit Text"/>
          <w:sz w:val="24"/>
          <w:szCs w:val="28"/>
        </w:rPr>
        <w:t xml:space="preserve">Planned and implemented curriculum to teach up-to-date technology to students. </w:t>
      </w:r>
    </w:p>
    <w:p w:rsidR="00480FF7" w:rsidRPr="00480FF7" w:rsidRDefault="00480FF7" w:rsidP="00480FF7">
      <w:pPr>
        <w:pStyle w:val="ContactInfo"/>
        <w:numPr>
          <w:ilvl w:val="0"/>
          <w:numId w:val="23"/>
        </w:numPr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480FF7">
        <w:rPr>
          <w:rFonts w:ascii="Sanskrit Text" w:hAnsi="Sanskrit Text" w:cs="Sanskrit Text"/>
          <w:sz w:val="24"/>
          <w:szCs w:val="28"/>
        </w:rPr>
        <w:t>Attended professional development technology courses</w:t>
      </w:r>
      <w:r w:rsidR="00976922">
        <w:rPr>
          <w:rFonts w:ascii="Sanskrit Text" w:hAnsi="Sanskrit Text" w:cs="Sanskrit Text"/>
          <w:sz w:val="24"/>
          <w:szCs w:val="28"/>
        </w:rPr>
        <w:t xml:space="preserve"> like the Nigeria Internet Registration Association (NIRA)</w:t>
      </w:r>
      <w:r w:rsidRPr="00480FF7">
        <w:rPr>
          <w:rFonts w:ascii="Sanskrit Text" w:hAnsi="Sanskrit Text" w:cs="Sanskrit Text"/>
          <w:sz w:val="24"/>
          <w:szCs w:val="28"/>
        </w:rPr>
        <w:t xml:space="preserve"> to increase knowledge base and learn new information. </w:t>
      </w:r>
    </w:p>
    <w:p w:rsidR="00480FF7" w:rsidRPr="00480FF7" w:rsidRDefault="00480FF7" w:rsidP="00480FF7">
      <w:pPr>
        <w:pStyle w:val="ContactInfo"/>
        <w:numPr>
          <w:ilvl w:val="0"/>
          <w:numId w:val="23"/>
        </w:numPr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480FF7">
        <w:rPr>
          <w:rFonts w:ascii="Sanskrit Text" w:hAnsi="Sanskrit Text" w:cs="Sanskrit Text"/>
          <w:sz w:val="24"/>
          <w:szCs w:val="28"/>
        </w:rPr>
        <w:t xml:space="preserve">Used lectures, demonstrations and discussions to instruct students individually and in small groups. </w:t>
      </w:r>
    </w:p>
    <w:p w:rsidR="00480FF7" w:rsidRPr="00480FF7" w:rsidRDefault="00480FF7" w:rsidP="00480FF7">
      <w:pPr>
        <w:pStyle w:val="ContactInfo"/>
        <w:numPr>
          <w:ilvl w:val="0"/>
          <w:numId w:val="23"/>
        </w:numPr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480FF7">
        <w:rPr>
          <w:rFonts w:ascii="Sanskrit Text" w:hAnsi="Sanskrit Text" w:cs="Sanskrit Text"/>
          <w:sz w:val="24"/>
          <w:szCs w:val="28"/>
        </w:rPr>
        <w:t xml:space="preserve">Emphasized web etiquette and practical applications of technology for professional use. </w:t>
      </w:r>
    </w:p>
    <w:p w:rsidR="00480FF7" w:rsidRPr="00480FF7" w:rsidRDefault="00480FF7" w:rsidP="00480FF7">
      <w:pPr>
        <w:pStyle w:val="ContactInfo"/>
        <w:numPr>
          <w:ilvl w:val="0"/>
          <w:numId w:val="23"/>
        </w:numPr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480FF7">
        <w:rPr>
          <w:rFonts w:ascii="Sanskrit Text" w:hAnsi="Sanskrit Text" w:cs="Sanskrit Text"/>
          <w:sz w:val="24"/>
          <w:szCs w:val="28"/>
        </w:rPr>
        <w:t xml:space="preserve">Taught correct hand placement for typing and basic computer skills. </w:t>
      </w:r>
    </w:p>
    <w:p w:rsidR="00480FF7" w:rsidRPr="00480FF7" w:rsidRDefault="00480FF7" w:rsidP="00480FF7">
      <w:pPr>
        <w:pStyle w:val="ContactInfo"/>
        <w:numPr>
          <w:ilvl w:val="0"/>
          <w:numId w:val="23"/>
        </w:numPr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480FF7">
        <w:rPr>
          <w:rFonts w:ascii="Sanskrit Text" w:hAnsi="Sanskrit Text" w:cs="Sanskrit Text"/>
          <w:sz w:val="24"/>
          <w:szCs w:val="28"/>
        </w:rPr>
        <w:t xml:space="preserve">Maintained inventory and upkeep for devices and computers. </w:t>
      </w:r>
    </w:p>
    <w:p w:rsidR="00480FF7" w:rsidRPr="00480FF7" w:rsidRDefault="00480FF7" w:rsidP="00480FF7">
      <w:pPr>
        <w:pStyle w:val="ContactInfo"/>
        <w:numPr>
          <w:ilvl w:val="0"/>
          <w:numId w:val="23"/>
        </w:numPr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480FF7">
        <w:rPr>
          <w:rFonts w:ascii="Sanskrit Text" w:hAnsi="Sanskrit Text" w:cs="Sanskrit Text"/>
          <w:sz w:val="24"/>
          <w:szCs w:val="28"/>
        </w:rPr>
        <w:t xml:space="preserve">Managed and maintained all computer systems, equipment and mobile devices by troubleshooting hardware and software issues, cleaning out keyboards and wiping down computer surfaces. </w:t>
      </w:r>
    </w:p>
    <w:p w:rsidR="00480FF7" w:rsidRPr="00480FF7" w:rsidRDefault="00480FF7" w:rsidP="00480FF7">
      <w:pPr>
        <w:pStyle w:val="ContactInfo"/>
        <w:numPr>
          <w:ilvl w:val="0"/>
          <w:numId w:val="23"/>
        </w:numPr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480FF7">
        <w:rPr>
          <w:rFonts w:ascii="Sanskrit Text" w:hAnsi="Sanskrit Text" w:cs="Sanskrit Text"/>
          <w:sz w:val="24"/>
          <w:szCs w:val="28"/>
        </w:rPr>
        <w:t xml:space="preserve">Processed software and hardware by coordinating user setups, installations and upgrades. </w:t>
      </w:r>
    </w:p>
    <w:p w:rsidR="00480FF7" w:rsidRPr="00480FF7" w:rsidRDefault="00480FF7" w:rsidP="00480FF7">
      <w:pPr>
        <w:pStyle w:val="ContactInfo"/>
        <w:numPr>
          <w:ilvl w:val="0"/>
          <w:numId w:val="23"/>
        </w:numPr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480FF7">
        <w:rPr>
          <w:rFonts w:ascii="Sanskrit Text" w:hAnsi="Sanskrit Text" w:cs="Sanskrit Text"/>
          <w:sz w:val="24"/>
          <w:szCs w:val="28"/>
        </w:rPr>
        <w:t xml:space="preserve">Set up computers and networking systems and delivered step-by-step instructions on basic use. </w:t>
      </w:r>
    </w:p>
    <w:p w:rsidR="00480FF7" w:rsidRPr="00480FF7" w:rsidRDefault="00480FF7" w:rsidP="00480FF7">
      <w:pPr>
        <w:pStyle w:val="ContactInfo"/>
        <w:numPr>
          <w:ilvl w:val="0"/>
          <w:numId w:val="23"/>
        </w:numPr>
        <w:ind w:left="720" w:hanging="360"/>
        <w:jc w:val="both"/>
        <w:rPr>
          <w:rFonts w:ascii="Sanskrit Text" w:hAnsi="Sanskrit Text" w:cs="Sanskrit Text"/>
          <w:sz w:val="24"/>
          <w:szCs w:val="28"/>
        </w:rPr>
      </w:pPr>
      <w:r w:rsidRPr="00480FF7">
        <w:rPr>
          <w:rFonts w:ascii="Sanskrit Text" w:hAnsi="Sanskrit Text" w:cs="Sanskrit Text"/>
          <w:sz w:val="24"/>
          <w:szCs w:val="28"/>
        </w:rPr>
        <w:t>Compiled, administered and graded examinations or assigned work to others.</w:t>
      </w:r>
    </w:p>
    <w:p w:rsidR="008C047C" w:rsidRDefault="008C047C" w:rsidP="008C047C">
      <w:pPr>
        <w:pStyle w:val="ContactInfo"/>
        <w:jc w:val="both"/>
        <w:rPr>
          <w:rFonts w:ascii="Sanskrit Text" w:hAnsi="Sanskrit Text" w:cs="Sanskrit Text"/>
          <w:b/>
          <w:bCs/>
          <w:sz w:val="32"/>
          <w:szCs w:val="36"/>
        </w:rPr>
      </w:pPr>
    </w:p>
    <w:p w:rsidR="00AF1976" w:rsidRDefault="00AF1976" w:rsidP="008C047C">
      <w:pPr>
        <w:pStyle w:val="ContactInfo"/>
        <w:jc w:val="both"/>
        <w:rPr>
          <w:rFonts w:ascii="Sanskrit Text" w:hAnsi="Sanskrit Text" w:cs="Sanskrit Text"/>
          <w:b/>
          <w:bCs/>
          <w:sz w:val="32"/>
          <w:szCs w:val="36"/>
        </w:rPr>
      </w:pPr>
      <w:r>
        <w:rPr>
          <w:rFonts w:ascii="Sanskrit Text" w:hAnsi="Sanskrit Text" w:cs="Sanskrit Text"/>
          <w:b/>
          <w:bCs/>
          <w:sz w:val="32"/>
          <w:szCs w:val="36"/>
        </w:rPr>
        <w:t>EDUCATION</w:t>
      </w:r>
    </w:p>
    <w:p w:rsidR="00F65D9D" w:rsidRPr="005C0CB0" w:rsidRDefault="00F65D9D" w:rsidP="00F65D9D">
      <w:pPr>
        <w:pStyle w:val="ContactInfo"/>
        <w:numPr>
          <w:ilvl w:val="0"/>
          <w:numId w:val="24"/>
        </w:numPr>
        <w:jc w:val="both"/>
        <w:rPr>
          <w:rFonts w:ascii="Sanskrit Text" w:hAnsi="Sanskrit Text" w:cs="Sanskrit Text"/>
          <w:sz w:val="24"/>
          <w:szCs w:val="28"/>
        </w:rPr>
      </w:pPr>
      <w:r w:rsidRPr="005C0CB0">
        <w:rPr>
          <w:rFonts w:ascii="Sanskrit Text" w:hAnsi="Sanskrit Text" w:cs="Sanskrit Text"/>
          <w:sz w:val="24"/>
          <w:szCs w:val="28"/>
        </w:rPr>
        <w:t>OCTOBER 2020</w:t>
      </w:r>
    </w:p>
    <w:p w:rsidR="00F65D9D" w:rsidRDefault="00F65D9D" w:rsidP="00F65D9D">
      <w:pPr>
        <w:pStyle w:val="ContactInfo"/>
        <w:ind w:left="720"/>
        <w:jc w:val="both"/>
        <w:rPr>
          <w:rFonts w:ascii="Sanskrit Text" w:hAnsi="Sanskrit Text" w:cs="Sanskrit Text"/>
          <w:sz w:val="24"/>
          <w:szCs w:val="28"/>
        </w:rPr>
      </w:pPr>
      <w:r w:rsidRPr="005C0CB0">
        <w:rPr>
          <w:rFonts w:ascii="Sanskrit Text" w:hAnsi="Sanskrit Text" w:cs="Sanskrit Text"/>
          <w:sz w:val="24"/>
          <w:szCs w:val="28"/>
        </w:rPr>
        <w:t>BACHELOR OF ARTS, CROWTHER GRADUATE THEOLOGICAL SEMINARY, ABEOKUTA</w:t>
      </w:r>
    </w:p>
    <w:p w:rsidR="00F65D9D" w:rsidRDefault="00F65D9D" w:rsidP="00F65D9D">
      <w:pPr>
        <w:pStyle w:val="ContactInfo"/>
        <w:ind w:left="720"/>
        <w:jc w:val="both"/>
        <w:rPr>
          <w:rFonts w:ascii="Sanskrit Text" w:hAnsi="Sanskrit Text" w:cs="Sanskrit Text"/>
          <w:sz w:val="24"/>
          <w:szCs w:val="28"/>
        </w:rPr>
      </w:pPr>
    </w:p>
    <w:p w:rsidR="00AF1976" w:rsidRPr="005C0CB0" w:rsidRDefault="00707CB7" w:rsidP="005C0CB0">
      <w:pPr>
        <w:pStyle w:val="ContactInfo"/>
        <w:numPr>
          <w:ilvl w:val="0"/>
          <w:numId w:val="24"/>
        </w:numPr>
        <w:jc w:val="both"/>
        <w:rPr>
          <w:rFonts w:ascii="Sanskrit Text" w:hAnsi="Sanskrit Text" w:cs="Sanskrit Text"/>
          <w:sz w:val="24"/>
          <w:szCs w:val="28"/>
        </w:rPr>
      </w:pPr>
      <w:r w:rsidRPr="005C0CB0">
        <w:rPr>
          <w:rFonts w:ascii="Sanskrit Text" w:hAnsi="Sanskrit Text" w:cs="Sanskrit Text"/>
          <w:sz w:val="24"/>
          <w:szCs w:val="28"/>
        </w:rPr>
        <w:t>MAY 2016</w:t>
      </w:r>
    </w:p>
    <w:p w:rsidR="005C0CB0" w:rsidRDefault="00707CB7" w:rsidP="005C0CB0">
      <w:pPr>
        <w:pStyle w:val="ContactInfo"/>
        <w:ind w:left="720"/>
        <w:jc w:val="both"/>
        <w:rPr>
          <w:rFonts w:ascii="Sanskrit Text" w:hAnsi="Sanskrit Text" w:cs="Sanskrit Text"/>
          <w:sz w:val="24"/>
          <w:szCs w:val="28"/>
        </w:rPr>
      </w:pPr>
      <w:r w:rsidRPr="005C0CB0">
        <w:rPr>
          <w:rFonts w:ascii="Sanskrit Text" w:hAnsi="Sanskrit Text" w:cs="Sanskrit Text"/>
          <w:sz w:val="24"/>
          <w:szCs w:val="28"/>
        </w:rPr>
        <w:t>DIPLOMA IN THEOLOGY, PAUL UNIVERSITY, INSTITUTE OFTHEOLOGY, AWKA</w:t>
      </w:r>
    </w:p>
    <w:p w:rsidR="00B75CA3" w:rsidRDefault="00B75CA3" w:rsidP="005C0CB0">
      <w:pPr>
        <w:pStyle w:val="ContactInfo"/>
        <w:ind w:left="720"/>
        <w:jc w:val="both"/>
        <w:rPr>
          <w:rFonts w:ascii="Sanskrit Text" w:hAnsi="Sanskrit Text" w:cs="Sanskrit Text"/>
          <w:sz w:val="24"/>
          <w:szCs w:val="28"/>
        </w:rPr>
      </w:pPr>
    </w:p>
    <w:p w:rsidR="00B75CA3" w:rsidRDefault="00B75CA3" w:rsidP="00B75CA3">
      <w:pPr>
        <w:pStyle w:val="ContactInfo"/>
        <w:numPr>
          <w:ilvl w:val="0"/>
          <w:numId w:val="24"/>
        </w:numPr>
        <w:jc w:val="both"/>
        <w:rPr>
          <w:rFonts w:ascii="Sanskrit Text" w:hAnsi="Sanskrit Text" w:cs="Sanskrit Text"/>
          <w:sz w:val="24"/>
          <w:szCs w:val="28"/>
        </w:rPr>
      </w:pPr>
      <w:r>
        <w:rPr>
          <w:rFonts w:ascii="Sanskrit Text" w:hAnsi="Sanskrit Text" w:cs="Sanskrit Text"/>
          <w:sz w:val="24"/>
          <w:szCs w:val="28"/>
        </w:rPr>
        <w:t>JUNE 2008</w:t>
      </w:r>
    </w:p>
    <w:p w:rsidR="00B75CA3" w:rsidRDefault="00820D54" w:rsidP="00B75CA3">
      <w:pPr>
        <w:pStyle w:val="ContactInfo"/>
        <w:ind w:left="720"/>
        <w:jc w:val="both"/>
        <w:rPr>
          <w:rFonts w:ascii="Sanskrit Text" w:hAnsi="Sanskrit Text" w:cs="Sanskrit Text"/>
          <w:sz w:val="24"/>
          <w:szCs w:val="28"/>
        </w:rPr>
      </w:pPr>
      <w:r>
        <w:rPr>
          <w:rFonts w:ascii="Sanskrit Text" w:hAnsi="Sanskrit Text" w:cs="Sanskrit Text"/>
          <w:sz w:val="24"/>
          <w:szCs w:val="28"/>
        </w:rPr>
        <w:t>SENIOR</w:t>
      </w:r>
      <w:r w:rsidR="006864AA">
        <w:rPr>
          <w:rFonts w:ascii="Sanskrit Text" w:hAnsi="Sanskrit Text" w:cs="Sanskrit Text"/>
          <w:sz w:val="24"/>
          <w:szCs w:val="28"/>
        </w:rPr>
        <w:t xml:space="preserve">SECONDARYCERTIFICATE EXAMINATION </w:t>
      </w:r>
      <w:r w:rsidR="008745BF">
        <w:rPr>
          <w:rFonts w:ascii="Sanskrit Text" w:hAnsi="Sanskrit Text" w:cs="Sanskrit Text"/>
          <w:sz w:val="24"/>
          <w:szCs w:val="28"/>
        </w:rPr>
        <w:t>(SSCE)</w:t>
      </w:r>
      <w:r w:rsidR="007213D8">
        <w:rPr>
          <w:rFonts w:ascii="Sanskrit Text" w:hAnsi="Sanskrit Text" w:cs="Sanskrit Text"/>
          <w:sz w:val="24"/>
          <w:szCs w:val="28"/>
        </w:rPr>
        <w:t xml:space="preserve">, </w:t>
      </w:r>
      <w:r w:rsidR="00B75CA3">
        <w:rPr>
          <w:rFonts w:ascii="Sanskrit Text" w:hAnsi="Sanskrit Text" w:cs="Sanskrit Text"/>
          <w:sz w:val="24"/>
          <w:szCs w:val="28"/>
        </w:rPr>
        <w:t>GOODWILL SCHOOLS, U/YELWA, KADUNA</w:t>
      </w:r>
    </w:p>
    <w:p w:rsidR="00B75CA3" w:rsidRDefault="00B75CA3" w:rsidP="00B75CA3">
      <w:pPr>
        <w:pStyle w:val="ContactInfo"/>
        <w:ind w:left="720"/>
        <w:jc w:val="both"/>
        <w:rPr>
          <w:rFonts w:ascii="Sanskrit Text" w:hAnsi="Sanskrit Text" w:cs="Sanskrit Text"/>
          <w:sz w:val="24"/>
          <w:szCs w:val="28"/>
        </w:rPr>
      </w:pPr>
    </w:p>
    <w:p w:rsidR="00D6668A" w:rsidRDefault="00D6668A" w:rsidP="00D6668A">
      <w:pPr>
        <w:pStyle w:val="ContactInfo"/>
        <w:numPr>
          <w:ilvl w:val="0"/>
          <w:numId w:val="24"/>
        </w:numPr>
        <w:jc w:val="both"/>
        <w:rPr>
          <w:rFonts w:ascii="Sanskrit Text" w:hAnsi="Sanskrit Text" w:cs="Sanskrit Text"/>
          <w:sz w:val="24"/>
          <w:szCs w:val="28"/>
        </w:rPr>
      </w:pPr>
      <w:r>
        <w:rPr>
          <w:rFonts w:ascii="Sanskrit Text" w:hAnsi="Sanskrit Text" w:cs="Sanskrit Text"/>
          <w:sz w:val="24"/>
          <w:szCs w:val="28"/>
        </w:rPr>
        <w:t>JUNE 2005</w:t>
      </w:r>
    </w:p>
    <w:p w:rsidR="00D6668A" w:rsidRDefault="00D6668A" w:rsidP="00D6668A">
      <w:pPr>
        <w:pStyle w:val="ContactInfo"/>
        <w:ind w:left="720"/>
        <w:jc w:val="both"/>
        <w:rPr>
          <w:rFonts w:ascii="Sanskrit Text" w:hAnsi="Sanskrit Text" w:cs="Sanskrit Text"/>
          <w:sz w:val="24"/>
          <w:szCs w:val="28"/>
        </w:rPr>
      </w:pPr>
      <w:r>
        <w:rPr>
          <w:rFonts w:ascii="Sanskrit Text" w:hAnsi="Sanskrit Text" w:cs="Sanskrit Text"/>
          <w:sz w:val="24"/>
          <w:szCs w:val="28"/>
        </w:rPr>
        <w:t>J</w:t>
      </w:r>
      <w:r w:rsidR="009C66A5">
        <w:rPr>
          <w:rFonts w:ascii="Sanskrit Text" w:hAnsi="Sanskrit Text" w:cs="Sanskrit Text"/>
          <w:sz w:val="24"/>
          <w:szCs w:val="28"/>
        </w:rPr>
        <w:t>UNIORSECONDARY CERTIFICATE EXAMINATION</w:t>
      </w:r>
      <w:r w:rsidR="008745BF">
        <w:rPr>
          <w:rFonts w:ascii="Sanskrit Text" w:hAnsi="Sanskrit Text" w:cs="Sanskrit Text"/>
          <w:sz w:val="24"/>
          <w:szCs w:val="28"/>
        </w:rPr>
        <w:t>(JSCE)</w:t>
      </w:r>
      <w:r>
        <w:rPr>
          <w:rFonts w:ascii="Sanskrit Text" w:hAnsi="Sanskrit Text" w:cs="Sanskrit Text"/>
          <w:sz w:val="24"/>
          <w:szCs w:val="28"/>
        </w:rPr>
        <w:t>, CHRIST AMBASSADORS’ COLLEGE, SABON-TASHA, KADUNA</w:t>
      </w:r>
    </w:p>
    <w:p w:rsidR="00D6668A" w:rsidRDefault="00D6668A" w:rsidP="00D6668A">
      <w:pPr>
        <w:pStyle w:val="ContactInfo"/>
        <w:ind w:left="720"/>
        <w:jc w:val="both"/>
        <w:rPr>
          <w:rFonts w:ascii="Sanskrit Text" w:hAnsi="Sanskrit Text" w:cs="Sanskrit Text"/>
          <w:sz w:val="24"/>
          <w:szCs w:val="28"/>
        </w:rPr>
      </w:pPr>
    </w:p>
    <w:p w:rsidR="00B75CA3" w:rsidRDefault="00B75CA3" w:rsidP="00B75CA3">
      <w:pPr>
        <w:pStyle w:val="ContactInfo"/>
        <w:numPr>
          <w:ilvl w:val="0"/>
          <w:numId w:val="24"/>
        </w:numPr>
        <w:jc w:val="both"/>
        <w:rPr>
          <w:rFonts w:ascii="Sanskrit Text" w:hAnsi="Sanskrit Text" w:cs="Sanskrit Text"/>
          <w:sz w:val="24"/>
          <w:szCs w:val="28"/>
        </w:rPr>
      </w:pPr>
      <w:r>
        <w:rPr>
          <w:rFonts w:ascii="Sanskrit Text" w:hAnsi="Sanskrit Text" w:cs="Sanskrit Text"/>
          <w:sz w:val="24"/>
          <w:szCs w:val="28"/>
        </w:rPr>
        <w:t>AUGUST 2001</w:t>
      </w:r>
    </w:p>
    <w:p w:rsidR="00B75CA3" w:rsidRPr="005C0CB0" w:rsidRDefault="0089668C" w:rsidP="00B75CA3">
      <w:pPr>
        <w:pStyle w:val="ContactInfo"/>
        <w:ind w:left="720"/>
        <w:jc w:val="both"/>
        <w:rPr>
          <w:rFonts w:ascii="Sanskrit Text" w:hAnsi="Sanskrit Text" w:cs="Sanskrit Text"/>
          <w:sz w:val="24"/>
          <w:szCs w:val="28"/>
        </w:rPr>
      </w:pPr>
      <w:r>
        <w:rPr>
          <w:rFonts w:ascii="Sanskrit Text" w:hAnsi="Sanskrit Text" w:cs="Sanskrit Text"/>
          <w:sz w:val="24"/>
          <w:szCs w:val="28"/>
        </w:rPr>
        <w:t>F</w:t>
      </w:r>
      <w:r w:rsidR="007B28D8">
        <w:rPr>
          <w:rFonts w:ascii="Sanskrit Text" w:hAnsi="Sanskrit Text" w:cs="Sanskrit Text"/>
          <w:sz w:val="24"/>
          <w:szCs w:val="28"/>
        </w:rPr>
        <w:t xml:space="preserve">IRST SCHOOL LEAVING CERTIFICATE </w:t>
      </w:r>
      <w:r>
        <w:rPr>
          <w:rFonts w:ascii="Sanskrit Text" w:hAnsi="Sanskrit Text" w:cs="Sanskrit Text"/>
          <w:sz w:val="24"/>
          <w:szCs w:val="28"/>
        </w:rPr>
        <w:t>(</w:t>
      </w:r>
      <w:r w:rsidR="00B75CA3">
        <w:rPr>
          <w:rFonts w:ascii="Sanskrit Text" w:hAnsi="Sanskrit Text" w:cs="Sanskrit Text"/>
          <w:sz w:val="24"/>
          <w:szCs w:val="28"/>
        </w:rPr>
        <w:t>FSLC</w:t>
      </w:r>
      <w:r>
        <w:rPr>
          <w:rFonts w:ascii="Sanskrit Text" w:hAnsi="Sanskrit Text" w:cs="Sanskrit Text"/>
          <w:sz w:val="24"/>
          <w:szCs w:val="28"/>
        </w:rPr>
        <w:t>)</w:t>
      </w:r>
      <w:r w:rsidR="00B75CA3">
        <w:rPr>
          <w:rFonts w:ascii="Sanskrit Text" w:hAnsi="Sanskrit Text" w:cs="Sanskrit Text"/>
          <w:sz w:val="24"/>
          <w:szCs w:val="28"/>
        </w:rPr>
        <w:t>, CENTRAL NURSERY AND PRIMARY SCHOOL, KADUNA</w:t>
      </w:r>
    </w:p>
    <w:p w:rsidR="00D046B3" w:rsidRDefault="00D046B3" w:rsidP="00AF1976">
      <w:pPr>
        <w:pStyle w:val="ContactInfo"/>
        <w:jc w:val="both"/>
        <w:rPr>
          <w:rFonts w:ascii="Sanskrit Text" w:hAnsi="Sanskrit Text" w:cs="Sanskrit Text"/>
          <w:b/>
          <w:bCs/>
          <w:sz w:val="32"/>
          <w:szCs w:val="32"/>
        </w:rPr>
      </w:pPr>
    </w:p>
    <w:p w:rsidR="00F35758" w:rsidRDefault="00F35758" w:rsidP="00AF1976">
      <w:pPr>
        <w:pStyle w:val="ContactInfo"/>
        <w:jc w:val="both"/>
        <w:rPr>
          <w:rFonts w:ascii="Sanskrit Text" w:hAnsi="Sanskrit Text" w:cs="Sanskrit Text"/>
          <w:b/>
          <w:bCs/>
          <w:sz w:val="32"/>
          <w:szCs w:val="32"/>
        </w:rPr>
      </w:pPr>
    </w:p>
    <w:p w:rsidR="00DA59AA" w:rsidRPr="00AF1976" w:rsidRDefault="00AF1976" w:rsidP="00AF1976">
      <w:pPr>
        <w:pStyle w:val="ContactInf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AF1976">
        <w:rPr>
          <w:rFonts w:ascii="Sanskrit Text" w:hAnsi="Sanskrit Text" w:cs="Sanskrit Text"/>
          <w:b/>
          <w:bCs/>
          <w:sz w:val="32"/>
          <w:szCs w:val="32"/>
        </w:rPr>
        <w:t>SKILLS</w:t>
      </w:r>
    </w:p>
    <w:p w:rsidR="00AF1976" w:rsidRDefault="00AF1976" w:rsidP="00AF1976">
      <w:pPr>
        <w:pStyle w:val="ContactInfo"/>
        <w:numPr>
          <w:ilvl w:val="0"/>
          <w:numId w:val="20"/>
        </w:numPr>
        <w:jc w:val="both"/>
        <w:rPr>
          <w:rFonts w:ascii="Sanskrit Text" w:hAnsi="Sanskrit Text" w:cs="Sanskrit Text"/>
          <w:b/>
          <w:bCs/>
          <w:sz w:val="24"/>
          <w:szCs w:val="28"/>
        </w:rPr>
        <w:sectPr w:rsidR="00AF1976" w:rsidSect="001E6B3F">
          <w:footerReference w:type="default" r:id="rId9"/>
          <w:headerReference w:type="first" r:id="rId10"/>
          <w:pgSz w:w="12240" w:h="15840" w:code="1"/>
          <w:pgMar w:top="630" w:right="1440" w:bottom="1080" w:left="1440" w:header="576" w:footer="720" w:gutter="0"/>
          <w:cols w:space="720"/>
          <w:titlePg/>
          <w:docGrid w:linePitch="360"/>
        </w:sectPr>
      </w:pPr>
    </w:p>
    <w:p w:rsidR="00AF1976" w:rsidRPr="00AF1976" w:rsidRDefault="00AF1976" w:rsidP="00D97C7D">
      <w:pPr>
        <w:pStyle w:val="ContactInfo"/>
        <w:numPr>
          <w:ilvl w:val="0"/>
          <w:numId w:val="20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>Innovative</w:t>
      </w:r>
    </w:p>
    <w:p w:rsidR="00AF1976" w:rsidRPr="00AF1976" w:rsidRDefault="00AF1976" w:rsidP="00D97C7D">
      <w:pPr>
        <w:pStyle w:val="ContactInfo"/>
        <w:numPr>
          <w:ilvl w:val="0"/>
          <w:numId w:val="20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Computer proficiency </w:t>
      </w:r>
    </w:p>
    <w:p w:rsidR="00AF1976" w:rsidRPr="00AF1976" w:rsidRDefault="00AF1976" w:rsidP="00D97C7D">
      <w:pPr>
        <w:pStyle w:val="ContactInfo"/>
        <w:numPr>
          <w:ilvl w:val="0"/>
          <w:numId w:val="20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Print and Digital Media </w:t>
      </w:r>
    </w:p>
    <w:p w:rsidR="00AF1976" w:rsidRPr="00AF1976" w:rsidRDefault="00AF1976" w:rsidP="00D97C7D">
      <w:pPr>
        <w:pStyle w:val="ContactInfo"/>
        <w:numPr>
          <w:ilvl w:val="0"/>
          <w:numId w:val="20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Creative mindset </w:t>
      </w:r>
    </w:p>
    <w:p w:rsidR="00AF1976" w:rsidRPr="00AF1976" w:rsidRDefault="00AF1976" w:rsidP="00D97C7D">
      <w:pPr>
        <w:pStyle w:val="ContactInfo"/>
        <w:numPr>
          <w:ilvl w:val="0"/>
          <w:numId w:val="20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Media activity planning </w:t>
      </w:r>
    </w:p>
    <w:p w:rsidR="00AF1976" w:rsidRPr="00AF1976" w:rsidRDefault="00AF1976" w:rsidP="00D97C7D">
      <w:pPr>
        <w:pStyle w:val="ContactInfo"/>
        <w:numPr>
          <w:ilvl w:val="0"/>
          <w:numId w:val="20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Excellent writing skills </w:t>
      </w:r>
    </w:p>
    <w:p w:rsidR="00AF1976" w:rsidRPr="00AF1976" w:rsidRDefault="00AF1976" w:rsidP="00D97C7D">
      <w:pPr>
        <w:pStyle w:val="ContactInfo"/>
        <w:numPr>
          <w:ilvl w:val="0"/>
          <w:numId w:val="20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Technology optimization </w:t>
      </w:r>
    </w:p>
    <w:p w:rsidR="00AF1976" w:rsidRPr="00AF1976" w:rsidRDefault="00AF1976" w:rsidP="00D97C7D">
      <w:pPr>
        <w:pStyle w:val="ContactInfo"/>
        <w:numPr>
          <w:ilvl w:val="0"/>
          <w:numId w:val="20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Digital Content Management </w:t>
      </w:r>
    </w:p>
    <w:p w:rsidR="00AF1976" w:rsidRPr="00AF1976" w:rsidRDefault="00AF1976" w:rsidP="00D97C7D">
      <w:pPr>
        <w:pStyle w:val="ContactInfo"/>
        <w:numPr>
          <w:ilvl w:val="0"/>
          <w:numId w:val="20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Continuous Improvement </w:t>
      </w:r>
    </w:p>
    <w:p w:rsidR="00AF1976" w:rsidRPr="00AF1976" w:rsidRDefault="00AF1976" w:rsidP="00D97C7D">
      <w:pPr>
        <w:pStyle w:val="ContactInfo"/>
        <w:numPr>
          <w:ilvl w:val="0"/>
          <w:numId w:val="20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Collaborative </w:t>
      </w:r>
    </w:p>
    <w:p w:rsidR="00AF1976" w:rsidRPr="00AF1976" w:rsidRDefault="00AF1976" w:rsidP="00D97C7D">
      <w:pPr>
        <w:pStyle w:val="ContactInfo"/>
        <w:numPr>
          <w:ilvl w:val="0"/>
          <w:numId w:val="20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Software competency </w:t>
      </w:r>
    </w:p>
    <w:p w:rsidR="00AF1976" w:rsidRPr="00AF1976" w:rsidRDefault="00AF1976" w:rsidP="00D97C7D">
      <w:pPr>
        <w:pStyle w:val="ContactInfo"/>
        <w:numPr>
          <w:ilvl w:val="0"/>
          <w:numId w:val="20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Good listening skills </w:t>
      </w:r>
    </w:p>
    <w:p w:rsidR="00AF1976" w:rsidRPr="00AF1976" w:rsidRDefault="00AF1976" w:rsidP="00D97C7D">
      <w:pPr>
        <w:pStyle w:val="ContactInfo"/>
        <w:numPr>
          <w:ilvl w:val="0"/>
          <w:numId w:val="20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Responsible </w:t>
      </w:r>
    </w:p>
    <w:p w:rsidR="00AF1976" w:rsidRPr="00AF1976" w:rsidRDefault="00AF1976" w:rsidP="00EC38C9">
      <w:pPr>
        <w:pStyle w:val="ContactInfo"/>
        <w:numPr>
          <w:ilvl w:val="0"/>
          <w:numId w:val="20"/>
        </w:numPr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Self-motivated professional </w:t>
      </w:r>
    </w:p>
    <w:p w:rsidR="00AF1976" w:rsidRDefault="00AF1976" w:rsidP="00EC38C9">
      <w:pPr>
        <w:pStyle w:val="ContactInfo"/>
        <w:numPr>
          <w:ilvl w:val="0"/>
          <w:numId w:val="20"/>
        </w:numPr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>Microsoft suite</w:t>
      </w:r>
    </w:p>
    <w:p w:rsidR="00AF1976" w:rsidRPr="00AF1976" w:rsidRDefault="00AF1976" w:rsidP="00AF0106">
      <w:pPr>
        <w:pStyle w:val="ContactInfo"/>
        <w:numPr>
          <w:ilvl w:val="0"/>
          <w:numId w:val="20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Critical thinking </w:t>
      </w:r>
    </w:p>
    <w:p w:rsidR="00AF1976" w:rsidRPr="00AF1976" w:rsidRDefault="00AF1976" w:rsidP="00AF0106">
      <w:pPr>
        <w:pStyle w:val="ContactInfo"/>
        <w:numPr>
          <w:ilvl w:val="0"/>
          <w:numId w:val="20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Flexible &amp; Adaptable </w:t>
      </w:r>
    </w:p>
    <w:p w:rsidR="00AF1976" w:rsidRPr="00AF1976" w:rsidRDefault="00AF1976" w:rsidP="00AF0106">
      <w:pPr>
        <w:pStyle w:val="ContactInfo"/>
        <w:numPr>
          <w:ilvl w:val="0"/>
          <w:numId w:val="20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Excellent work ethic </w:t>
      </w:r>
    </w:p>
    <w:p w:rsidR="00AF1976" w:rsidRPr="00AF1976" w:rsidRDefault="00AF1976" w:rsidP="00AF0106">
      <w:pPr>
        <w:pStyle w:val="ContactInfo"/>
        <w:numPr>
          <w:ilvl w:val="0"/>
          <w:numId w:val="20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Adaptability </w:t>
      </w:r>
    </w:p>
    <w:p w:rsidR="00AF1976" w:rsidRPr="00AF1976" w:rsidRDefault="00AF1976" w:rsidP="00AF0106">
      <w:pPr>
        <w:pStyle w:val="ContactInfo"/>
        <w:numPr>
          <w:ilvl w:val="0"/>
          <w:numId w:val="20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Maintenance &amp; Repair </w:t>
      </w:r>
    </w:p>
    <w:p w:rsidR="00AF1976" w:rsidRPr="00AF1976" w:rsidRDefault="00AF1976" w:rsidP="00AF0106">
      <w:pPr>
        <w:pStyle w:val="ContactInfo"/>
        <w:numPr>
          <w:ilvl w:val="0"/>
          <w:numId w:val="20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Training &amp; Development </w:t>
      </w:r>
    </w:p>
    <w:p w:rsidR="00AF1976" w:rsidRPr="00AF1976" w:rsidRDefault="00AF1976" w:rsidP="005A272F">
      <w:pPr>
        <w:pStyle w:val="ContactInfo"/>
        <w:numPr>
          <w:ilvl w:val="0"/>
          <w:numId w:val="22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Teaming skills </w:t>
      </w:r>
    </w:p>
    <w:p w:rsidR="00AF1976" w:rsidRPr="00AF1976" w:rsidRDefault="00AF1976" w:rsidP="005A272F">
      <w:pPr>
        <w:pStyle w:val="ContactInfo"/>
        <w:numPr>
          <w:ilvl w:val="0"/>
          <w:numId w:val="22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System Configuration </w:t>
      </w:r>
    </w:p>
    <w:p w:rsidR="00AF1976" w:rsidRPr="00AF1976" w:rsidRDefault="00AF1976" w:rsidP="005A272F">
      <w:pPr>
        <w:pStyle w:val="ContactInfo"/>
        <w:numPr>
          <w:ilvl w:val="0"/>
          <w:numId w:val="22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Hardware and Software Configuration </w:t>
      </w:r>
    </w:p>
    <w:p w:rsidR="00AF1976" w:rsidRPr="00AF1976" w:rsidRDefault="00AF1976" w:rsidP="005A272F">
      <w:pPr>
        <w:pStyle w:val="ContactInfo"/>
        <w:numPr>
          <w:ilvl w:val="0"/>
          <w:numId w:val="22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Hardware and Software Installation </w:t>
      </w:r>
    </w:p>
    <w:p w:rsidR="00AF1976" w:rsidRPr="00AF1976" w:rsidRDefault="00AF1976" w:rsidP="005A272F">
      <w:pPr>
        <w:pStyle w:val="ContactInfo"/>
        <w:numPr>
          <w:ilvl w:val="0"/>
          <w:numId w:val="22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Leadership </w:t>
      </w:r>
    </w:p>
    <w:p w:rsidR="00AF1976" w:rsidRPr="00AF1976" w:rsidRDefault="00AF1976" w:rsidP="005A272F">
      <w:pPr>
        <w:pStyle w:val="ContactInfo"/>
        <w:numPr>
          <w:ilvl w:val="0"/>
          <w:numId w:val="22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Product development </w:t>
      </w:r>
    </w:p>
    <w:p w:rsidR="00AF1976" w:rsidRPr="00AF1976" w:rsidRDefault="00AF1976" w:rsidP="005A272F">
      <w:pPr>
        <w:pStyle w:val="ContactInfo"/>
        <w:numPr>
          <w:ilvl w:val="0"/>
          <w:numId w:val="22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 xml:space="preserve">Multitasking abilities </w:t>
      </w:r>
    </w:p>
    <w:p w:rsidR="00AF1976" w:rsidRPr="00AF1976" w:rsidRDefault="00AF1976" w:rsidP="005A272F">
      <w:pPr>
        <w:pStyle w:val="ContactInfo"/>
        <w:numPr>
          <w:ilvl w:val="0"/>
          <w:numId w:val="22"/>
        </w:numPr>
        <w:ind w:left="360"/>
        <w:jc w:val="both"/>
        <w:rPr>
          <w:rFonts w:ascii="Sanskrit Text" w:hAnsi="Sanskrit Text" w:cs="Sanskrit Text"/>
          <w:sz w:val="24"/>
          <w:szCs w:val="28"/>
        </w:rPr>
      </w:pPr>
      <w:r w:rsidRPr="00AF1976">
        <w:rPr>
          <w:rFonts w:ascii="Sanskrit Text" w:hAnsi="Sanskrit Text" w:cs="Sanskrit Text"/>
          <w:sz w:val="24"/>
          <w:szCs w:val="28"/>
        </w:rPr>
        <w:t>Compassion</w:t>
      </w:r>
    </w:p>
    <w:bookmarkEnd w:id="0"/>
    <w:p w:rsidR="00AF1976" w:rsidRDefault="00AF1976" w:rsidP="00486277">
      <w:pPr>
        <w:pStyle w:val="Heading1"/>
        <w:rPr>
          <w:rFonts w:ascii="Sanskrit Text" w:hAnsi="Sanskrit Text" w:cs="Sanskrit Text"/>
        </w:rPr>
        <w:sectPr w:rsidR="00AF1976" w:rsidSect="00AF1976">
          <w:type w:val="continuous"/>
          <w:pgSz w:w="12240" w:h="15840" w:code="1"/>
          <w:pgMar w:top="630" w:right="1440" w:bottom="1080" w:left="1440" w:header="576" w:footer="720" w:gutter="0"/>
          <w:cols w:num="2" w:space="720"/>
          <w:titlePg/>
          <w:docGrid w:linePitch="360"/>
        </w:sectPr>
      </w:pPr>
    </w:p>
    <w:p w:rsidR="001563D1" w:rsidRPr="00AF1976" w:rsidRDefault="001563D1" w:rsidP="001563D1">
      <w:pPr>
        <w:pStyle w:val="ContactInfo"/>
        <w:jc w:val="both"/>
        <w:rPr>
          <w:rFonts w:ascii="Sanskrit Text" w:hAnsi="Sanskrit Text" w:cs="Sanskrit Text"/>
          <w:b/>
          <w:bCs/>
          <w:sz w:val="24"/>
          <w:szCs w:val="28"/>
        </w:rPr>
      </w:pPr>
    </w:p>
    <w:p w:rsidR="001563D1" w:rsidRPr="001563D1" w:rsidRDefault="001563D1" w:rsidP="001563D1">
      <w:pPr>
        <w:pStyle w:val="ContactInfo"/>
        <w:jc w:val="both"/>
        <w:rPr>
          <w:rFonts w:ascii="Sanskrit Text" w:hAnsi="Sanskrit Text" w:cs="Sanskrit Text"/>
          <w:b/>
          <w:bCs/>
          <w:sz w:val="28"/>
          <w:szCs w:val="32"/>
        </w:rPr>
      </w:pPr>
      <w:r w:rsidRPr="001563D1">
        <w:rPr>
          <w:rFonts w:ascii="Sanskrit Text" w:hAnsi="Sanskrit Text" w:cs="Sanskrit Text"/>
          <w:b/>
          <w:bCs/>
          <w:sz w:val="28"/>
          <w:szCs w:val="32"/>
        </w:rPr>
        <w:t>ACTIVITIES</w:t>
      </w:r>
    </w:p>
    <w:p w:rsidR="001563D1" w:rsidRPr="00AF0CDF" w:rsidRDefault="001563D1" w:rsidP="001563D1">
      <w:pPr>
        <w:pStyle w:val="ListParagraph"/>
        <w:numPr>
          <w:ilvl w:val="0"/>
          <w:numId w:val="14"/>
        </w:numPr>
        <w:jc w:val="both"/>
        <w:rPr>
          <w:rFonts w:ascii="Sanskrit Text" w:hAnsi="Sanskrit Text" w:cs="Sanskrit Text"/>
          <w:sz w:val="24"/>
          <w:szCs w:val="24"/>
        </w:rPr>
      </w:pPr>
      <w:bookmarkStart w:id="1" w:name="_Hlk75264465"/>
      <w:r w:rsidRPr="00AF0CDF">
        <w:rPr>
          <w:rFonts w:ascii="Sanskrit Text" w:hAnsi="Sanskrit Text" w:cs="Sanskrit Text"/>
          <w:sz w:val="24"/>
          <w:szCs w:val="24"/>
        </w:rPr>
        <w:t xml:space="preserve">Creative Media Director with </w:t>
      </w:r>
      <w:r w:rsidR="001770A5">
        <w:rPr>
          <w:rFonts w:ascii="Sanskrit Text" w:hAnsi="Sanskrit Text" w:cs="Sanskrit Text"/>
          <w:sz w:val="24"/>
          <w:szCs w:val="24"/>
        </w:rPr>
        <w:t xml:space="preserve">several </w:t>
      </w:r>
      <w:r w:rsidRPr="00AF0CDF">
        <w:rPr>
          <w:rFonts w:ascii="Sanskrit Text" w:hAnsi="Sanskrit Text" w:cs="Sanskrit Text"/>
          <w:sz w:val="24"/>
          <w:szCs w:val="24"/>
        </w:rPr>
        <w:t>years of experience in the media industry. Expert in analyzing market and financial data to create media budgets that optimize profitability.</w:t>
      </w:r>
    </w:p>
    <w:p w:rsidR="0066298E" w:rsidRDefault="001563D1" w:rsidP="001563D1">
      <w:pPr>
        <w:pStyle w:val="ListParagraph"/>
        <w:numPr>
          <w:ilvl w:val="0"/>
          <w:numId w:val="14"/>
        </w:numPr>
        <w:jc w:val="both"/>
        <w:rPr>
          <w:rFonts w:ascii="Sanskrit Text" w:hAnsi="Sanskrit Text" w:cs="Sanskrit Text"/>
          <w:sz w:val="24"/>
          <w:szCs w:val="24"/>
        </w:rPr>
      </w:pPr>
      <w:r w:rsidRPr="00AF0CDF">
        <w:rPr>
          <w:rFonts w:ascii="Sanskrit Text" w:hAnsi="Sanskrit Text" w:cs="Sanskrit Text"/>
          <w:sz w:val="24"/>
          <w:szCs w:val="24"/>
        </w:rPr>
        <w:t xml:space="preserve">Strategic Media Director looking to tackle new responsibilities as a media director. </w:t>
      </w:r>
    </w:p>
    <w:p w:rsidR="001563D1" w:rsidRPr="00AF0CDF" w:rsidRDefault="001563D1" w:rsidP="001563D1">
      <w:pPr>
        <w:pStyle w:val="ListParagraph"/>
        <w:numPr>
          <w:ilvl w:val="0"/>
          <w:numId w:val="14"/>
        </w:numPr>
        <w:jc w:val="both"/>
        <w:rPr>
          <w:rFonts w:ascii="Sanskrit Text" w:hAnsi="Sanskrit Text" w:cs="Sanskrit Text"/>
          <w:sz w:val="24"/>
          <w:szCs w:val="24"/>
        </w:rPr>
      </w:pPr>
      <w:r w:rsidRPr="00AF0CDF">
        <w:rPr>
          <w:rFonts w:ascii="Sanskrit Text" w:hAnsi="Sanskrit Text" w:cs="Sanskrit Text"/>
          <w:sz w:val="24"/>
          <w:szCs w:val="24"/>
        </w:rPr>
        <w:t xml:space="preserve">Over </w:t>
      </w:r>
      <w:r w:rsidR="001770A5">
        <w:rPr>
          <w:rFonts w:ascii="Sanskrit Text" w:hAnsi="Sanskrit Text" w:cs="Sanskrit Text"/>
          <w:sz w:val="24"/>
          <w:szCs w:val="24"/>
        </w:rPr>
        <w:t xml:space="preserve">several </w:t>
      </w:r>
      <w:r w:rsidRPr="00AF0CDF">
        <w:rPr>
          <w:rFonts w:ascii="Sanskrit Text" w:hAnsi="Sanskrit Text" w:cs="Sanskrit Text"/>
          <w:sz w:val="24"/>
          <w:szCs w:val="24"/>
        </w:rPr>
        <w:t xml:space="preserve">years of experience helping clients establish media goals and launching new advertising campaigns. Knowledgeable of digital, social and print media. </w:t>
      </w:r>
    </w:p>
    <w:p w:rsidR="00910327" w:rsidRDefault="001563D1" w:rsidP="001563D1">
      <w:pPr>
        <w:pStyle w:val="ListParagraph"/>
        <w:numPr>
          <w:ilvl w:val="0"/>
          <w:numId w:val="14"/>
        </w:numPr>
        <w:jc w:val="both"/>
        <w:rPr>
          <w:rFonts w:ascii="Sanskrit Text" w:hAnsi="Sanskrit Text" w:cs="Sanskrit Text"/>
          <w:sz w:val="24"/>
          <w:szCs w:val="24"/>
        </w:rPr>
      </w:pPr>
      <w:r w:rsidRPr="00AF0CDF">
        <w:rPr>
          <w:rFonts w:ascii="Sanskrit Text" w:hAnsi="Sanskrit Text" w:cs="Sanskrit Text"/>
          <w:sz w:val="24"/>
          <w:szCs w:val="24"/>
        </w:rPr>
        <w:t>Talented Media Director with comprehensive strategic media experience across a diverse range of clientele, including social media and advertising.</w:t>
      </w:r>
    </w:p>
    <w:p w:rsidR="001563D1" w:rsidRPr="00AF0CDF" w:rsidRDefault="001563D1" w:rsidP="001563D1">
      <w:pPr>
        <w:pStyle w:val="ListParagraph"/>
        <w:numPr>
          <w:ilvl w:val="0"/>
          <w:numId w:val="14"/>
        </w:numPr>
        <w:jc w:val="both"/>
        <w:rPr>
          <w:rFonts w:ascii="Sanskrit Text" w:hAnsi="Sanskrit Text" w:cs="Sanskrit Text"/>
          <w:sz w:val="24"/>
          <w:szCs w:val="24"/>
        </w:rPr>
      </w:pPr>
      <w:r w:rsidRPr="00AF0CDF">
        <w:rPr>
          <w:rFonts w:ascii="Sanskrit Text" w:hAnsi="Sanskrit Text" w:cs="Sanskrit Text"/>
          <w:sz w:val="24"/>
          <w:szCs w:val="24"/>
        </w:rPr>
        <w:t>Collaborative and analytical with a one-of-a-kind creative mindset. Skilled at management and delegation.</w:t>
      </w:r>
    </w:p>
    <w:p w:rsidR="001563D1" w:rsidRPr="00AF0CDF" w:rsidRDefault="001563D1" w:rsidP="001563D1">
      <w:pPr>
        <w:pStyle w:val="ListParagraph"/>
        <w:numPr>
          <w:ilvl w:val="0"/>
          <w:numId w:val="14"/>
        </w:numPr>
        <w:jc w:val="both"/>
        <w:rPr>
          <w:rFonts w:ascii="Sanskrit Text" w:hAnsi="Sanskrit Text" w:cs="Sanskrit Text"/>
          <w:sz w:val="24"/>
          <w:szCs w:val="24"/>
        </w:rPr>
      </w:pPr>
      <w:r w:rsidRPr="00AF0CDF">
        <w:rPr>
          <w:rFonts w:ascii="Sanskrit Text" w:hAnsi="Sanskrit Text" w:cs="Sanskrit Text"/>
          <w:sz w:val="24"/>
          <w:szCs w:val="24"/>
        </w:rPr>
        <w:t xml:space="preserve">Strengths in Information Technology and Networking backed by personal training in Computer Science. </w:t>
      </w:r>
    </w:p>
    <w:p w:rsidR="001563D1" w:rsidRPr="00AF0CDF" w:rsidRDefault="001563D1" w:rsidP="001563D1">
      <w:pPr>
        <w:pStyle w:val="ListParagraph"/>
        <w:numPr>
          <w:ilvl w:val="0"/>
          <w:numId w:val="14"/>
        </w:numPr>
        <w:jc w:val="both"/>
        <w:rPr>
          <w:rFonts w:ascii="Sanskrit Text" w:hAnsi="Sanskrit Text" w:cs="Sanskrit Text"/>
          <w:sz w:val="24"/>
          <w:szCs w:val="24"/>
        </w:rPr>
      </w:pPr>
      <w:r w:rsidRPr="00AF0CDF">
        <w:rPr>
          <w:rFonts w:ascii="Sanskrit Text" w:hAnsi="Sanskrit Text" w:cs="Sanskrit Text"/>
          <w:sz w:val="24"/>
          <w:szCs w:val="24"/>
        </w:rPr>
        <w:t xml:space="preserve">Understanding Computer Instructor with extensive knowledge of Microsoft suite and an ability to teach any level of user. </w:t>
      </w:r>
    </w:p>
    <w:p w:rsidR="001563D1" w:rsidRPr="00AF0CDF" w:rsidRDefault="001563D1" w:rsidP="001563D1">
      <w:pPr>
        <w:pStyle w:val="ListParagraph"/>
        <w:numPr>
          <w:ilvl w:val="0"/>
          <w:numId w:val="14"/>
        </w:numPr>
        <w:jc w:val="both"/>
        <w:rPr>
          <w:rFonts w:ascii="Sanskrit Text" w:hAnsi="Sanskrit Text" w:cs="Sanskrit Text"/>
          <w:sz w:val="24"/>
          <w:szCs w:val="24"/>
        </w:rPr>
      </w:pPr>
      <w:r w:rsidRPr="00AF0CDF">
        <w:rPr>
          <w:rFonts w:ascii="Sanskrit Text" w:hAnsi="Sanskrit Text" w:cs="Sanskrit Text"/>
          <w:sz w:val="24"/>
          <w:szCs w:val="24"/>
        </w:rPr>
        <w:t>Successful at creating detailed lessons and comprehensive plans for monitoring student growth.</w:t>
      </w:r>
    </w:p>
    <w:p w:rsidR="001563D1" w:rsidRPr="00AF0CDF" w:rsidRDefault="001563D1" w:rsidP="001563D1">
      <w:pPr>
        <w:pStyle w:val="ListParagraph"/>
        <w:numPr>
          <w:ilvl w:val="0"/>
          <w:numId w:val="14"/>
        </w:numPr>
        <w:jc w:val="both"/>
        <w:rPr>
          <w:rFonts w:ascii="Sanskrit Text" w:hAnsi="Sanskrit Text" w:cs="Sanskrit Text"/>
          <w:sz w:val="24"/>
          <w:szCs w:val="24"/>
        </w:rPr>
      </w:pPr>
      <w:r w:rsidRPr="00AF0CDF">
        <w:rPr>
          <w:rFonts w:ascii="Sanskrit Text" w:hAnsi="Sanskrit Text" w:cs="Sanskrit Text"/>
          <w:sz w:val="24"/>
          <w:szCs w:val="24"/>
        </w:rPr>
        <w:t xml:space="preserve">Adept at Computer program use with a lot of patience and excellent eye for detail. </w:t>
      </w:r>
    </w:p>
    <w:p w:rsidR="001563D1" w:rsidRDefault="001563D1" w:rsidP="001563D1">
      <w:pPr>
        <w:pStyle w:val="ListParagraph"/>
        <w:numPr>
          <w:ilvl w:val="0"/>
          <w:numId w:val="14"/>
        </w:numPr>
        <w:jc w:val="both"/>
        <w:rPr>
          <w:rFonts w:ascii="Sanskrit Text" w:hAnsi="Sanskrit Text" w:cs="Sanskrit Text"/>
          <w:sz w:val="24"/>
          <w:szCs w:val="24"/>
        </w:rPr>
      </w:pPr>
      <w:r w:rsidRPr="00AF0CDF">
        <w:rPr>
          <w:rFonts w:ascii="Sanskrit Text" w:hAnsi="Sanskrit Text" w:cs="Sanskrit Text"/>
          <w:sz w:val="24"/>
          <w:szCs w:val="24"/>
        </w:rPr>
        <w:t xml:space="preserve">Skilled Technologist with experience configuring computers, servers and peripheral devices to work within established company and security parameters. Adept at managing permissions, filters and file sharing. </w:t>
      </w:r>
    </w:p>
    <w:p w:rsidR="00910327" w:rsidRDefault="001563D1" w:rsidP="00FD3179">
      <w:pPr>
        <w:pStyle w:val="ListParagraph"/>
        <w:numPr>
          <w:ilvl w:val="0"/>
          <w:numId w:val="14"/>
        </w:numPr>
        <w:jc w:val="both"/>
        <w:rPr>
          <w:rFonts w:ascii="Sanskrit Text" w:hAnsi="Sanskrit Text" w:cs="Sanskrit Text"/>
          <w:sz w:val="24"/>
          <w:szCs w:val="24"/>
        </w:rPr>
      </w:pPr>
      <w:r w:rsidRPr="001563D1">
        <w:rPr>
          <w:rFonts w:ascii="Sanskrit Text" w:hAnsi="Sanskrit Text" w:cs="Sanskrit Text"/>
          <w:sz w:val="24"/>
          <w:szCs w:val="24"/>
        </w:rPr>
        <w:t xml:space="preserve">Focused and diligent with commitment to fostering corporate mission. </w:t>
      </w:r>
    </w:p>
    <w:p w:rsidR="00B51D1B" w:rsidRPr="00FD3179" w:rsidRDefault="001563D1" w:rsidP="00FD3179">
      <w:pPr>
        <w:pStyle w:val="ListParagraph"/>
        <w:numPr>
          <w:ilvl w:val="0"/>
          <w:numId w:val="14"/>
        </w:numPr>
        <w:jc w:val="both"/>
        <w:rPr>
          <w:rFonts w:ascii="Sanskrit Text" w:hAnsi="Sanskrit Text" w:cs="Sanskrit Text"/>
          <w:sz w:val="24"/>
          <w:szCs w:val="24"/>
        </w:rPr>
      </w:pPr>
      <w:r w:rsidRPr="001563D1">
        <w:rPr>
          <w:rFonts w:ascii="Sanskrit Text" w:hAnsi="Sanskrit Text" w:cs="Sanskrit Text"/>
          <w:sz w:val="24"/>
          <w:szCs w:val="24"/>
        </w:rPr>
        <w:t>Consistently acknowledged for implementing actionable initiative to reduce error rates and optimize company processes.</w:t>
      </w:r>
      <w:bookmarkEnd w:id="1"/>
    </w:p>
    <w:sectPr w:rsidR="00B51D1B" w:rsidRPr="00FD3179" w:rsidSect="00AF1976">
      <w:type w:val="continuous"/>
      <w:pgSz w:w="12240" w:h="15840" w:code="1"/>
      <w:pgMar w:top="63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76D" w:rsidRDefault="00D2176D" w:rsidP="0068194B">
      <w:r>
        <w:separator/>
      </w:r>
    </w:p>
    <w:p w:rsidR="00D2176D" w:rsidRDefault="00D2176D"/>
    <w:p w:rsidR="00D2176D" w:rsidRDefault="00D2176D"/>
  </w:endnote>
  <w:endnote w:type="continuationSeparator" w:id="1">
    <w:p w:rsidR="00D2176D" w:rsidRDefault="00D2176D" w:rsidP="0068194B">
      <w:r>
        <w:continuationSeparator/>
      </w:r>
    </w:p>
    <w:p w:rsidR="00D2176D" w:rsidRDefault="00D2176D"/>
    <w:p w:rsidR="00D2176D" w:rsidRDefault="00D2176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krit Tex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A50D88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76D" w:rsidRDefault="00D2176D" w:rsidP="0068194B">
      <w:r>
        <w:separator/>
      </w:r>
    </w:p>
    <w:p w:rsidR="00D2176D" w:rsidRDefault="00D2176D"/>
    <w:p w:rsidR="00D2176D" w:rsidRDefault="00D2176D"/>
  </w:footnote>
  <w:footnote w:type="continuationSeparator" w:id="1">
    <w:p w:rsidR="00D2176D" w:rsidRDefault="00D2176D" w:rsidP="0068194B">
      <w:r>
        <w:continuationSeparator/>
      </w:r>
    </w:p>
    <w:p w:rsidR="00D2176D" w:rsidRDefault="00D2176D"/>
    <w:p w:rsidR="00D2176D" w:rsidRDefault="00D2176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A50D88" w:rsidP="005A1B10">
    <w:pPr>
      <w:pStyle w:val="Header"/>
    </w:pPr>
    <w:r>
      <w:rPr>
        <w:noProof/>
      </w:rPr>
      <w:pict>
        <v:line id="Straight Connector 5" o:spid="_x0000_s6145" alt="Header dividing line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7B4811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E3E1776"/>
    <w:multiLevelType w:val="hybridMultilevel"/>
    <w:tmpl w:val="6DB65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1DBF6735"/>
    <w:multiLevelType w:val="hybridMultilevel"/>
    <w:tmpl w:val="461AC9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147B6A"/>
    <w:multiLevelType w:val="hybridMultilevel"/>
    <w:tmpl w:val="E9C018F0"/>
    <w:lvl w:ilvl="0" w:tplc="DF24E8FC">
      <w:numFmt w:val="bullet"/>
      <w:lvlText w:val="•"/>
      <w:lvlJc w:val="left"/>
      <w:pPr>
        <w:ind w:left="1080" w:hanging="72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9A51EF"/>
    <w:multiLevelType w:val="hybridMultilevel"/>
    <w:tmpl w:val="A1B04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5428F7"/>
    <w:multiLevelType w:val="hybridMultilevel"/>
    <w:tmpl w:val="944A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6A6B41"/>
    <w:multiLevelType w:val="hybridMultilevel"/>
    <w:tmpl w:val="141A6B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3905D5C"/>
    <w:multiLevelType w:val="hybridMultilevel"/>
    <w:tmpl w:val="6DB65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606FD2"/>
    <w:multiLevelType w:val="hybridMultilevel"/>
    <w:tmpl w:val="227C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08F5720"/>
    <w:multiLevelType w:val="hybridMultilevel"/>
    <w:tmpl w:val="971EF298"/>
    <w:lvl w:ilvl="0" w:tplc="DF24E8FC">
      <w:numFmt w:val="bullet"/>
      <w:lvlText w:val="•"/>
      <w:lvlJc w:val="left"/>
      <w:pPr>
        <w:ind w:left="1080" w:hanging="72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149BE"/>
    <w:multiLevelType w:val="hybridMultilevel"/>
    <w:tmpl w:val="DEBC76F0"/>
    <w:lvl w:ilvl="0" w:tplc="3F2E4DD8">
      <w:numFmt w:val="bullet"/>
      <w:lvlText w:val="•"/>
      <w:lvlJc w:val="left"/>
      <w:pPr>
        <w:ind w:left="720" w:hanging="36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F53FC0"/>
    <w:multiLevelType w:val="hybridMultilevel"/>
    <w:tmpl w:val="C0D4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7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9"/>
  </w:num>
  <w:num w:numId="16">
    <w:abstractNumId w:val="22"/>
  </w:num>
  <w:num w:numId="17">
    <w:abstractNumId w:val="15"/>
  </w:num>
  <w:num w:numId="18">
    <w:abstractNumId w:val="23"/>
  </w:num>
  <w:num w:numId="19">
    <w:abstractNumId w:val="16"/>
  </w:num>
  <w:num w:numId="20">
    <w:abstractNumId w:val="10"/>
  </w:num>
  <w:num w:numId="21">
    <w:abstractNumId w:val="21"/>
  </w:num>
  <w:num w:numId="22">
    <w:abstractNumId w:val="18"/>
  </w:num>
  <w:num w:numId="23">
    <w:abstractNumId w:val="13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attachedTemplate r:id="rId1"/>
  <w:defaultTabStop w:val="720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9F5AC5"/>
    <w:rsid w:val="000001EF"/>
    <w:rsid w:val="00007322"/>
    <w:rsid w:val="00007728"/>
    <w:rsid w:val="0001055F"/>
    <w:rsid w:val="00024584"/>
    <w:rsid w:val="00024730"/>
    <w:rsid w:val="00032552"/>
    <w:rsid w:val="00055E95"/>
    <w:rsid w:val="0007021F"/>
    <w:rsid w:val="000753D2"/>
    <w:rsid w:val="00093804"/>
    <w:rsid w:val="000B2BA5"/>
    <w:rsid w:val="000B6B2C"/>
    <w:rsid w:val="000F2ACC"/>
    <w:rsid w:val="000F2F8C"/>
    <w:rsid w:val="0010006E"/>
    <w:rsid w:val="001045A8"/>
    <w:rsid w:val="00114A91"/>
    <w:rsid w:val="001427E1"/>
    <w:rsid w:val="001563D1"/>
    <w:rsid w:val="00157A61"/>
    <w:rsid w:val="00163668"/>
    <w:rsid w:val="00171566"/>
    <w:rsid w:val="00174676"/>
    <w:rsid w:val="001755A8"/>
    <w:rsid w:val="001770A5"/>
    <w:rsid w:val="00184014"/>
    <w:rsid w:val="00192008"/>
    <w:rsid w:val="001A1F81"/>
    <w:rsid w:val="001C0E68"/>
    <w:rsid w:val="001C4B6F"/>
    <w:rsid w:val="001D0BF1"/>
    <w:rsid w:val="001E309C"/>
    <w:rsid w:val="001E3120"/>
    <w:rsid w:val="001E6B3F"/>
    <w:rsid w:val="001E7E0C"/>
    <w:rsid w:val="001F0BB0"/>
    <w:rsid w:val="001F4E6D"/>
    <w:rsid w:val="001F6140"/>
    <w:rsid w:val="00203573"/>
    <w:rsid w:val="0020597D"/>
    <w:rsid w:val="00213B4C"/>
    <w:rsid w:val="00215126"/>
    <w:rsid w:val="0021697B"/>
    <w:rsid w:val="002253B0"/>
    <w:rsid w:val="00230066"/>
    <w:rsid w:val="00236D54"/>
    <w:rsid w:val="00241D8C"/>
    <w:rsid w:val="00241FDB"/>
    <w:rsid w:val="0024283C"/>
    <w:rsid w:val="0024720C"/>
    <w:rsid w:val="00255057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4301"/>
    <w:rsid w:val="002D6137"/>
    <w:rsid w:val="002E7E61"/>
    <w:rsid w:val="002F05E5"/>
    <w:rsid w:val="002F254D"/>
    <w:rsid w:val="002F30E4"/>
    <w:rsid w:val="00307140"/>
    <w:rsid w:val="00316DFF"/>
    <w:rsid w:val="00317B8D"/>
    <w:rsid w:val="00325B57"/>
    <w:rsid w:val="00336056"/>
    <w:rsid w:val="003544E1"/>
    <w:rsid w:val="00356536"/>
    <w:rsid w:val="00366398"/>
    <w:rsid w:val="003A0632"/>
    <w:rsid w:val="003A30E5"/>
    <w:rsid w:val="003A5021"/>
    <w:rsid w:val="003A6ADF"/>
    <w:rsid w:val="003B5928"/>
    <w:rsid w:val="003C644F"/>
    <w:rsid w:val="003D2CE9"/>
    <w:rsid w:val="003D380F"/>
    <w:rsid w:val="003D7DAE"/>
    <w:rsid w:val="003E160D"/>
    <w:rsid w:val="003E2D02"/>
    <w:rsid w:val="003F1D5F"/>
    <w:rsid w:val="004038D8"/>
    <w:rsid w:val="00405128"/>
    <w:rsid w:val="00406CFF"/>
    <w:rsid w:val="00410FEB"/>
    <w:rsid w:val="00416B25"/>
    <w:rsid w:val="00420592"/>
    <w:rsid w:val="004319E0"/>
    <w:rsid w:val="00437E8C"/>
    <w:rsid w:val="00440225"/>
    <w:rsid w:val="004726BC"/>
    <w:rsid w:val="00474105"/>
    <w:rsid w:val="00480E6E"/>
    <w:rsid w:val="00480FF7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5655"/>
    <w:rsid w:val="00510392"/>
    <w:rsid w:val="00513E2A"/>
    <w:rsid w:val="00520000"/>
    <w:rsid w:val="00530B0E"/>
    <w:rsid w:val="00542DBB"/>
    <w:rsid w:val="00562E59"/>
    <w:rsid w:val="00566A35"/>
    <w:rsid w:val="0056701E"/>
    <w:rsid w:val="005740D7"/>
    <w:rsid w:val="005A0F26"/>
    <w:rsid w:val="005A1B10"/>
    <w:rsid w:val="005A272F"/>
    <w:rsid w:val="005A6850"/>
    <w:rsid w:val="005B1B1B"/>
    <w:rsid w:val="005C0CB0"/>
    <w:rsid w:val="005C5932"/>
    <w:rsid w:val="005D3CA7"/>
    <w:rsid w:val="005D4CC1"/>
    <w:rsid w:val="005F4B91"/>
    <w:rsid w:val="005F55D2"/>
    <w:rsid w:val="005F66D6"/>
    <w:rsid w:val="0062312F"/>
    <w:rsid w:val="00625F2C"/>
    <w:rsid w:val="0064052D"/>
    <w:rsid w:val="006618E9"/>
    <w:rsid w:val="0066298E"/>
    <w:rsid w:val="0068194B"/>
    <w:rsid w:val="006864AA"/>
    <w:rsid w:val="00692703"/>
    <w:rsid w:val="0069413A"/>
    <w:rsid w:val="006A1962"/>
    <w:rsid w:val="006B5D48"/>
    <w:rsid w:val="006B7D7B"/>
    <w:rsid w:val="006C1A5E"/>
    <w:rsid w:val="006C4ED3"/>
    <w:rsid w:val="006E1507"/>
    <w:rsid w:val="00707CB7"/>
    <w:rsid w:val="00712D8B"/>
    <w:rsid w:val="007213D8"/>
    <w:rsid w:val="007273B7"/>
    <w:rsid w:val="00733E0A"/>
    <w:rsid w:val="0074403D"/>
    <w:rsid w:val="00746D44"/>
    <w:rsid w:val="007538DC"/>
    <w:rsid w:val="00757803"/>
    <w:rsid w:val="007918D8"/>
    <w:rsid w:val="0079206B"/>
    <w:rsid w:val="00796076"/>
    <w:rsid w:val="007A2A03"/>
    <w:rsid w:val="007B28D8"/>
    <w:rsid w:val="007C0566"/>
    <w:rsid w:val="007C606B"/>
    <w:rsid w:val="007E14B1"/>
    <w:rsid w:val="007E6A61"/>
    <w:rsid w:val="00801140"/>
    <w:rsid w:val="00803404"/>
    <w:rsid w:val="00820D54"/>
    <w:rsid w:val="00824E15"/>
    <w:rsid w:val="00834955"/>
    <w:rsid w:val="00855B59"/>
    <w:rsid w:val="00860461"/>
    <w:rsid w:val="0086487C"/>
    <w:rsid w:val="008668EB"/>
    <w:rsid w:val="00870B20"/>
    <w:rsid w:val="008745BF"/>
    <w:rsid w:val="008829F8"/>
    <w:rsid w:val="00885897"/>
    <w:rsid w:val="0089668C"/>
    <w:rsid w:val="008A6538"/>
    <w:rsid w:val="008C047C"/>
    <w:rsid w:val="008C7056"/>
    <w:rsid w:val="008D20FB"/>
    <w:rsid w:val="008F06F4"/>
    <w:rsid w:val="008F3B14"/>
    <w:rsid w:val="00901899"/>
    <w:rsid w:val="0090344B"/>
    <w:rsid w:val="00905715"/>
    <w:rsid w:val="00910327"/>
    <w:rsid w:val="0091321E"/>
    <w:rsid w:val="00913946"/>
    <w:rsid w:val="0092726B"/>
    <w:rsid w:val="009304B4"/>
    <w:rsid w:val="009361BA"/>
    <w:rsid w:val="009445F8"/>
    <w:rsid w:val="00944F78"/>
    <w:rsid w:val="009510E7"/>
    <w:rsid w:val="00952C89"/>
    <w:rsid w:val="00955DDA"/>
    <w:rsid w:val="009571D8"/>
    <w:rsid w:val="00961A77"/>
    <w:rsid w:val="009650EA"/>
    <w:rsid w:val="0097214A"/>
    <w:rsid w:val="00976922"/>
    <w:rsid w:val="0097790C"/>
    <w:rsid w:val="0098506E"/>
    <w:rsid w:val="009A44CE"/>
    <w:rsid w:val="009C4DFC"/>
    <w:rsid w:val="009C66A5"/>
    <w:rsid w:val="009D44F8"/>
    <w:rsid w:val="009D485D"/>
    <w:rsid w:val="009E3160"/>
    <w:rsid w:val="009F220C"/>
    <w:rsid w:val="009F3B05"/>
    <w:rsid w:val="009F4931"/>
    <w:rsid w:val="009F5AC5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0D88"/>
    <w:rsid w:val="00A51DC5"/>
    <w:rsid w:val="00A53DE1"/>
    <w:rsid w:val="00A615E1"/>
    <w:rsid w:val="00A755E8"/>
    <w:rsid w:val="00A91053"/>
    <w:rsid w:val="00A93981"/>
    <w:rsid w:val="00A93A5D"/>
    <w:rsid w:val="00AB32F8"/>
    <w:rsid w:val="00AB610B"/>
    <w:rsid w:val="00AD360E"/>
    <w:rsid w:val="00AD40FB"/>
    <w:rsid w:val="00AD782D"/>
    <w:rsid w:val="00AE7650"/>
    <w:rsid w:val="00AF0106"/>
    <w:rsid w:val="00AF0CDF"/>
    <w:rsid w:val="00AF1976"/>
    <w:rsid w:val="00AF7718"/>
    <w:rsid w:val="00B10EBE"/>
    <w:rsid w:val="00B236F1"/>
    <w:rsid w:val="00B261FD"/>
    <w:rsid w:val="00B50F99"/>
    <w:rsid w:val="00B51D1B"/>
    <w:rsid w:val="00B540F4"/>
    <w:rsid w:val="00B60FD0"/>
    <w:rsid w:val="00B622DF"/>
    <w:rsid w:val="00B6332A"/>
    <w:rsid w:val="00B71EC0"/>
    <w:rsid w:val="00B75CA3"/>
    <w:rsid w:val="00B76482"/>
    <w:rsid w:val="00B81760"/>
    <w:rsid w:val="00B8494C"/>
    <w:rsid w:val="00BA1546"/>
    <w:rsid w:val="00BA29EF"/>
    <w:rsid w:val="00BB4E51"/>
    <w:rsid w:val="00BD36A1"/>
    <w:rsid w:val="00BD431F"/>
    <w:rsid w:val="00BE423E"/>
    <w:rsid w:val="00BF61AC"/>
    <w:rsid w:val="00C47FA6"/>
    <w:rsid w:val="00C57FC6"/>
    <w:rsid w:val="00C66A7D"/>
    <w:rsid w:val="00C779DA"/>
    <w:rsid w:val="00C814F7"/>
    <w:rsid w:val="00C95537"/>
    <w:rsid w:val="00CA3BFE"/>
    <w:rsid w:val="00CA4B4D"/>
    <w:rsid w:val="00CB35C3"/>
    <w:rsid w:val="00CD323D"/>
    <w:rsid w:val="00CE4030"/>
    <w:rsid w:val="00CE64B3"/>
    <w:rsid w:val="00CF1A49"/>
    <w:rsid w:val="00D046B3"/>
    <w:rsid w:val="00D0630C"/>
    <w:rsid w:val="00D07B5E"/>
    <w:rsid w:val="00D1680F"/>
    <w:rsid w:val="00D2176D"/>
    <w:rsid w:val="00D236A0"/>
    <w:rsid w:val="00D243A9"/>
    <w:rsid w:val="00D305E5"/>
    <w:rsid w:val="00D37CD3"/>
    <w:rsid w:val="00D6668A"/>
    <w:rsid w:val="00D66A52"/>
    <w:rsid w:val="00D66EFA"/>
    <w:rsid w:val="00D72A2D"/>
    <w:rsid w:val="00D9521A"/>
    <w:rsid w:val="00D97C7D"/>
    <w:rsid w:val="00DA3914"/>
    <w:rsid w:val="00DA59AA"/>
    <w:rsid w:val="00DA61D6"/>
    <w:rsid w:val="00DB0442"/>
    <w:rsid w:val="00DB4298"/>
    <w:rsid w:val="00DB6915"/>
    <w:rsid w:val="00DB7E1E"/>
    <w:rsid w:val="00DC1B78"/>
    <w:rsid w:val="00DC2A2F"/>
    <w:rsid w:val="00DC600B"/>
    <w:rsid w:val="00DE0FAA"/>
    <w:rsid w:val="00DE136D"/>
    <w:rsid w:val="00DE6534"/>
    <w:rsid w:val="00DE7A56"/>
    <w:rsid w:val="00DF4D6C"/>
    <w:rsid w:val="00E01923"/>
    <w:rsid w:val="00E14498"/>
    <w:rsid w:val="00E1673E"/>
    <w:rsid w:val="00E2397A"/>
    <w:rsid w:val="00E254DB"/>
    <w:rsid w:val="00E300FC"/>
    <w:rsid w:val="00E362DB"/>
    <w:rsid w:val="00E374E7"/>
    <w:rsid w:val="00E5632B"/>
    <w:rsid w:val="00E70240"/>
    <w:rsid w:val="00E71E6B"/>
    <w:rsid w:val="00E80F55"/>
    <w:rsid w:val="00E81CC5"/>
    <w:rsid w:val="00E833B3"/>
    <w:rsid w:val="00E85A87"/>
    <w:rsid w:val="00E85B4A"/>
    <w:rsid w:val="00E9528E"/>
    <w:rsid w:val="00EA5099"/>
    <w:rsid w:val="00EC1351"/>
    <w:rsid w:val="00EC38C9"/>
    <w:rsid w:val="00EC4CBF"/>
    <w:rsid w:val="00EE0DDA"/>
    <w:rsid w:val="00EE2CA8"/>
    <w:rsid w:val="00EF17E8"/>
    <w:rsid w:val="00EF51D9"/>
    <w:rsid w:val="00F130DD"/>
    <w:rsid w:val="00F24884"/>
    <w:rsid w:val="00F35758"/>
    <w:rsid w:val="00F476C4"/>
    <w:rsid w:val="00F61DF9"/>
    <w:rsid w:val="00F65D9D"/>
    <w:rsid w:val="00F81960"/>
    <w:rsid w:val="00F8769D"/>
    <w:rsid w:val="00F9350C"/>
    <w:rsid w:val="00F94EB5"/>
    <w:rsid w:val="00F9624D"/>
    <w:rsid w:val="00FB31C1"/>
    <w:rsid w:val="00FB47B6"/>
    <w:rsid w:val="00FB58F2"/>
    <w:rsid w:val="00FC689F"/>
    <w:rsid w:val="00FC6AEA"/>
    <w:rsid w:val="00FD3179"/>
    <w:rsid w:val="00FD3D13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697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el-edozie-0037099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doziedaniel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SHOP%20EKPENISI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12</TotalTime>
  <Pages>2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EKPENISI</dc:creator>
  <cp:keywords/>
  <dc:description/>
  <cp:lastModifiedBy>LR MRS NGOZI BAMAH</cp:lastModifiedBy>
  <cp:revision>17</cp:revision>
  <dcterms:created xsi:type="dcterms:W3CDTF">2021-06-22T15:59:00Z</dcterms:created>
  <dcterms:modified xsi:type="dcterms:W3CDTF">2025-05-18T22:18:00Z</dcterms:modified>
  <cp:category/>
</cp:coreProperties>
</file>